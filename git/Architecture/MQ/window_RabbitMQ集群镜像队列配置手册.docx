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D422" w14:textId="77777777" w:rsidR="0044149D" w:rsidRDefault="0044149D" w:rsidP="00455865"/>
    <w:p w14:paraId="555EF61D" w14:textId="77777777" w:rsidR="0044149D" w:rsidRDefault="0044149D" w:rsidP="00455865"/>
    <w:p w14:paraId="3714A79A" w14:textId="77777777" w:rsidR="0044149D" w:rsidRDefault="0044149D" w:rsidP="00455865"/>
    <w:p w14:paraId="2E6E9C75" w14:textId="77777777" w:rsidR="0044149D" w:rsidRPr="000A4025" w:rsidRDefault="007348D5" w:rsidP="0044149D">
      <w:pPr>
        <w:pStyle w:val="ac"/>
        <w:spacing w:before="1560"/>
        <w:ind w:left="1044" w:hanging="1044"/>
      </w:pPr>
      <w:r w:rsidRPr="007348D5">
        <w:rPr>
          <w:rFonts w:hint="eastAsia"/>
        </w:rPr>
        <w:t>RabbitMQ</w:t>
      </w:r>
      <w:r w:rsidRPr="007348D5">
        <w:rPr>
          <w:rFonts w:hint="eastAsia"/>
        </w:rPr>
        <w:t>集群镜像队列配置手册</w:t>
      </w:r>
    </w:p>
    <w:p w14:paraId="6475025A" w14:textId="77777777" w:rsidR="0044149D" w:rsidRDefault="0044149D" w:rsidP="00455865"/>
    <w:p w14:paraId="77E82C54" w14:textId="77777777" w:rsidR="0044149D" w:rsidRDefault="0044149D" w:rsidP="00455865"/>
    <w:p w14:paraId="20F99977" w14:textId="77777777" w:rsidR="0044149D" w:rsidRDefault="0044149D" w:rsidP="00455865"/>
    <w:p w14:paraId="228122F4" w14:textId="77777777" w:rsidR="0044149D" w:rsidRDefault="0044149D" w:rsidP="00455865"/>
    <w:p w14:paraId="4F26B15F" w14:textId="77777777" w:rsidR="0044149D" w:rsidRDefault="0044149D" w:rsidP="00455865"/>
    <w:p w14:paraId="1A6F7556" w14:textId="77777777" w:rsidR="0044149D" w:rsidRDefault="0044149D" w:rsidP="00455865"/>
    <w:p w14:paraId="40F52654" w14:textId="77777777" w:rsidR="0044149D" w:rsidRDefault="0044149D" w:rsidP="00455865"/>
    <w:p w14:paraId="17CC464D" w14:textId="77777777" w:rsidR="0044149D" w:rsidRDefault="0044149D" w:rsidP="00455865"/>
    <w:p w14:paraId="12B1AD06" w14:textId="77777777" w:rsidR="0044149D" w:rsidRDefault="0044149D" w:rsidP="00455865"/>
    <w:p w14:paraId="454789BC" w14:textId="77777777" w:rsidR="0044149D" w:rsidRDefault="0044149D" w:rsidP="00455865"/>
    <w:p w14:paraId="647BC0DE" w14:textId="77777777" w:rsidR="0044149D" w:rsidRDefault="0044149D" w:rsidP="00455865"/>
    <w:p w14:paraId="7AA3011A" w14:textId="77777777" w:rsidR="0044149D" w:rsidRDefault="0044149D" w:rsidP="00455865"/>
    <w:p w14:paraId="5A6E3755" w14:textId="77777777" w:rsidR="0044149D" w:rsidRDefault="0044149D" w:rsidP="00455865"/>
    <w:p w14:paraId="514D9F81" w14:textId="77777777" w:rsidR="0044149D" w:rsidRDefault="0044149D" w:rsidP="00455865"/>
    <w:p w14:paraId="29ECF9B9" w14:textId="77777777" w:rsidR="0044149D" w:rsidRDefault="0044149D" w:rsidP="00455865"/>
    <w:p w14:paraId="0334EA3B" w14:textId="77777777" w:rsidR="0044149D" w:rsidRDefault="0044149D" w:rsidP="00455865"/>
    <w:p w14:paraId="200A7981" w14:textId="77777777" w:rsidR="0044149D" w:rsidRDefault="0044149D" w:rsidP="00455865"/>
    <w:p w14:paraId="4CE419D0" w14:textId="77777777" w:rsidR="0044149D" w:rsidRDefault="0044149D" w:rsidP="00455865"/>
    <w:p w14:paraId="65BF2A22" w14:textId="77777777" w:rsidR="0044149D" w:rsidRDefault="0044149D" w:rsidP="00455865"/>
    <w:p w14:paraId="71C057EE" w14:textId="77777777" w:rsidR="0044149D" w:rsidRDefault="0044149D" w:rsidP="00455865"/>
    <w:p w14:paraId="7AFA2FC8" w14:textId="77777777" w:rsidR="0044149D" w:rsidRDefault="0044149D" w:rsidP="00455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87"/>
        <w:gridCol w:w="2028"/>
        <w:gridCol w:w="2085"/>
      </w:tblGrid>
      <w:tr w:rsidR="00D4628C" w14:paraId="69528C2B" w14:textId="77777777" w:rsidTr="006432BA">
        <w:tc>
          <w:tcPr>
            <w:tcW w:w="2096" w:type="dxa"/>
            <w:shd w:val="clear" w:color="auto" w:fill="B3B3B3"/>
          </w:tcPr>
          <w:p w14:paraId="6B080244" w14:textId="77777777" w:rsidR="00D4628C" w:rsidRPr="000B4883" w:rsidRDefault="00D4628C" w:rsidP="00F36566">
            <w:pPr>
              <w:jc w:val="center"/>
              <w:rPr>
                <w:b/>
              </w:rPr>
            </w:pPr>
            <w:r w:rsidRPr="000B4883">
              <w:rPr>
                <w:rFonts w:hint="eastAsia"/>
                <w:b/>
              </w:rPr>
              <w:t>时间</w:t>
            </w:r>
          </w:p>
        </w:tc>
        <w:tc>
          <w:tcPr>
            <w:tcW w:w="2087" w:type="dxa"/>
            <w:shd w:val="clear" w:color="auto" w:fill="B3B3B3"/>
          </w:tcPr>
          <w:p w14:paraId="2D4BD939" w14:textId="77777777" w:rsidR="00D4628C" w:rsidRPr="000B4883" w:rsidRDefault="00D4628C" w:rsidP="00F365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028" w:type="dxa"/>
            <w:shd w:val="clear" w:color="auto" w:fill="B3B3B3"/>
          </w:tcPr>
          <w:p w14:paraId="51D9368C" w14:textId="77777777" w:rsidR="00D4628C" w:rsidRPr="000B4883" w:rsidRDefault="00D4628C" w:rsidP="00F365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2085" w:type="dxa"/>
            <w:shd w:val="clear" w:color="auto" w:fill="B3B3B3"/>
          </w:tcPr>
          <w:p w14:paraId="150E86B5" w14:textId="77777777" w:rsidR="00D4628C" w:rsidRPr="000B4883" w:rsidRDefault="00D4628C" w:rsidP="00F365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</w:tbl>
    <w:p w14:paraId="568CC3BE" w14:textId="77777777" w:rsidR="0044149D" w:rsidRDefault="0044149D" w:rsidP="00455865"/>
    <w:p w14:paraId="713E2789" w14:textId="77777777" w:rsidR="0044149D" w:rsidRDefault="0044149D">
      <w:pPr>
        <w:widowControl/>
        <w:jc w:val="left"/>
      </w:pPr>
      <w:r>
        <w:br w:type="page"/>
      </w:r>
    </w:p>
    <w:p w14:paraId="787FB8F7" w14:textId="77777777" w:rsidR="0081494A" w:rsidRDefault="0081494A" w:rsidP="0081494A">
      <w:pPr>
        <w:pStyle w:val="1"/>
      </w:pPr>
      <w:r>
        <w:rPr>
          <w:rFonts w:hint="eastAsia"/>
        </w:rPr>
        <w:lastRenderedPageBreak/>
        <w:t>目的</w:t>
      </w:r>
    </w:p>
    <w:p w14:paraId="56E7C1DB" w14:textId="77777777" w:rsidR="0081494A" w:rsidRPr="0081494A" w:rsidRDefault="0081494A" w:rsidP="0081494A">
      <w:pPr>
        <w:ind w:left="420"/>
      </w:pPr>
      <w:r>
        <w:rPr>
          <w:rFonts w:hint="eastAsia"/>
        </w:rPr>
        <w:t>实现</w:t>
      </w:r>
      <w:r>
        <w:t>高可用的消息队列，为整个系统提供服务</w:t>
      </w:r>
      <w:r w:rsidR="00BE0334">
        <w:rPr>
          <w:rFonts w:hint="eastAsia"/>
        </w:rPr>
        <w:t>。</w:t>
      </w:r>
    </w:p>
    <w:p w14:paraId="1404DE94" w14:textId="77777777" w:rsidR="0044149D" w:rsidRDefault="001E72B8" w:rsidP="00163711">
      <w:pPr>
        <w:pStyle w:val="1"/>
      </w:pPr>
      <w:r>
        <w:rPr>
          <w:rFonts w:hint="eastAsia"/>
        </w:rPr>
        <w:t>环境</w:t>
      </w:r>
      <w:r>
        <w:t>准备</w:t>
      </w:r>
    </w:p>
    <w:p w14:paraId="19DB9C73" w14:textId="77777777" w:rsidR="00163711" w:rsidRDefault="00D76567" w:rsidP="00163711">
      <w:pPr>
        <w:pStyle w:val="2"/>
      </w:pPr>
      <w:r>
        <w:rPr>
          <w:rFonts w:hint="eastAsia"/>
        </w:rPr>
        <w:t>两台</w:t>
      </w:r>
      <w:r>
        <w:t>可用服务器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3752"/>
        <w:gridCol w:w="2848"/>
      </w:tblGrid>
      <w:tr w:rsidR="00297454" w14:paraId="3A85BFBE" w14:textId="77777777" w:rsidTr="00EE1136">
        <w:tc>
          <w:tcPr>
            <w:tcW w:w="1276" w:type="dxa"/>
            <w:tcBorders>
              <w:tl2br w:val="single" w:sz="4" w:space="0" w:color="auto"/>
            </w:tcBorders>
            <w:shd w:val="clear" w:color="auto" w:fill="B3B3B3"/>
          </w:tcPr>
          <w:p w14:paraId="190DA299" w14:textId="77777777" w:rsidR="00297454" w:rsidRDefault="00297454" w:rsidP="00A35136">
            <w:pPr>
              <w:jc w:val="center"/>
              <w:rPr>
                <w:b/>
              </w:rPr>
            </w:pPr>
          </w:p>
        </w:tc>
        <w:tc>
          <w:tcPr>
            <w:tcW w:w="3752" w:type="dxa"/>
            <w:shd w:val="clear" w:color="auto" w:fill="B3B3B3"/>
          </w:tcPr>
          <w:p w14:paraId="3B23919D" w14:textId="77777777" w:rsidR="00297454" w:rsidRPr="00297454" w:rsidRDefault="00297454" w:rsidP="00C26B97">
            <w:pPr>
              <w:jc w:val="left"/>
              <w:rPr>
                <w:b/>
              </w:rPr>
            </w:pPr>
            <w:r w:rsidRPr="00297454">
              <w:rPr>
                <w:rFonts w:hint="eastAsia"/>
                <w:b/>
              </w:rPr>
              <w:t>服务器</w:t>
            </w:r>
            <w:r w:rsidRPr="00297454">
              <w:rPr>
                <w:rFonts w:hint="eastAsia"/>
                <w:b/>
              </w:rPr>
              <w:t>1</w:t>
            </w:r>
          </w:p>
        </w:tc>
        <w:tc>
          <w:tcPr>
            <w:tcW w:w="2848" w:type="dxa"/>
            <w:shd w:val="clear" w:color="auto" w:fill="B3B3B3"/>
          </w:tcPr>
          <w:p w14:paraId="5E95F931" w14:textId="77777777" w:rsidR="00297454" w:rsidRPr="00297454" w:rsidRDefault="00297454" w:rsidP="00C26B97">
            <w:pPr>
              <w:jc w:val="left"/>
              <w:rPr>
                <w:b/>
              </w:rPr>
            </w:pPr>
            <w:r w:rsidRPr="00297454">
              <w:rPr>
                <w:rFonts w:hint="eastAsia"/>
                <w:b/>
              </w:rPr>
              <w:t>服务器</w:t>
            </w:r>
            <w:r w:rsidRPr="00297454">
              <w:rPr>
                <w:rFonts w:hint="eastAsia"/>
                <w:b/>
              </w:rPr>
              <w:t>2</w:t>
            </w:r>
          </w:p>
        </w:tc>
      </w:tr>
      <w:tr w:rsidR="00A35136" w14:paraId="60772B33" w14:textId="77777777" w:rsidTr="00EE1136">
        <w:tc>
          <w:tcPr>
            <w:tcW w:w="1276" w:type="dxa"/>
            <w:shd w:val="clear" w:color="auto" w:fill="B3B3B3"/>
          </w:tcPr>
          <w:p w14:paraId="3819A7ED" w14:textId="77777777" w:rsidR="00A35136" w:rsidRDefault="00A35136" w:rsidP="00A35136">
            <w:pPr>
              <w:jc w:val="center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3752" w:type="dxa"/>
          </w:tcPr>
          <w:p w14:paraId="4B4C0903" w14:textId="77777777" w:rsidR="00A35136" w:rsidRPr="00A35136" w:rsidRDefault="00A35136" w:rsidP="00C26B97">
            <w:pPr>
              <w:jc w:val="left"/>
            </w:pPr>
            <w:r w:rsidRPr="00A35136">
              <w:rPr>
                <w:rFonts w:hint="eastAsia"/>
              </w:rPr>
              <w:t>1</w:t>
            </w:r>
            <w:r w:rsidRPr="00A35136">
              <w:t>92.168.253.179</w:t>
            </w:r>
          </w:p>
        </w:tc>
        <w:tc>
          <w:tcPr>
            <w:tcW w:w="2848" w:type="dxa"/>
          </w:tcPr>
          <w:p w14:paraId="3F0290BB" w14:textId="77777777" w:rsidR="00A35136" w:rsidRPr="00A35136" w:rsidRDefault="00A35136" w:rsidP="00C26B97">
            <w:pPr>
              <w:jc w:val="left"/>
            </w:pPr>
            <w:r w:rsidRPr="00A35136">
              <w:rPr>
                <w:rFonts w:hint="eastAsia"/>
              </w:rPr>
              <w:t>1</w:t>
            </w:r>
            <w:r w:rsidRPr="00A35136">
              <w:t>92.168.253.180</w:t>
            </w:r>
          </w:p>
        </w:tc>
      </w:tr>
      <w:tr w:rsidR="00A35136" w14:paraId="2D47A7D7" w14:textId="77777777" w:rsidTr="00EE1136">
        <w:tc>
          <w:tcPr>
            <w:tcW w:w="1276" w:type="dxa"/>
            <w:shd w:val="clear" w:color="auto" w:fill="B3B3B3"/>
          </w:tcPr>
          <w:p w14:paraId="56C1387D" w14:textId="77777777" w:rsidR="00A35136" w:rsidRPr="00A35136" w:rsidRDefault="00A35136" w:rsidP="00A35136">
            <w:pPr>
              <w:jc w:val="center"/>
              <w:rPr>
                <w:b/>
              </w:rPr>
            </w:pPr>
            <w:r w:rsidRPr="00A35136">
              <w:rPr>
                <w:rFonts w:hint="eastAsia"/>
                <w:b/>
              </w:rPr>
              <w:t>主机名</w:t>
            </w:r>
          </w:p>
        </w:tc>
        <w:tc>
          <w:tcPr>
            <w:tcW w:w="3752" w:type="dxa"/>
          </w:tcPr>
          <w:p w14:paraId="4DA10201" w14:textId="77777777" w:rsidR="00A35136" w:rsidRDefault="005F6F8B" w:rsidP="00A35136">
            <w:r>
              <w:rPr>
                <w:rFonts w:hint="eastAsia"/>
              </w:rPr>
              <w:t>Cuikca-179</w:t>
            </w:r>
          </w:p>
        </w:tc>
        <w:tc>
          <w:tcPr>
            <w:tcW w:w="2848" w:type="dxa"/>
          </w:tcPr>
          <w:p w14:paraId="34D6BE19" w14:textId="77777777" w:rsidR="00A35136" w:rsidRDefault="005F6F8B" w:rsidP="005F6F8B">
            <w:r>
              <w:rPr>
                <w:rFonts w:hint="eastAsia"/>
              </w:rPr>
              <w:t>Cuikca-1</w:t>
            </w:r>
            <w:r>
              <w:t>80</w:t>
            </w:r>
          </w:p>
        </w:tc>
      </w:tr>
      <w:tr w:rsidR="00297454" w14:paraId="71021E47" w14:textId="77777777" w:rsidTr="00EE1136">
        <w:tc>
          <w:tcPr>
            <w:tcW w:w="1276" w:type="dxa"/>
            <w:shd w:val="clear" w:color="auto" w:fill="B3B3B3"/>
          </w:tcPr>
          <w:p w14:paraId="30FEA605" w14:textId="77777777" w:rsidR="00297454" w:rsidRPr="00A35136" w:rsidRDefault="00725DC7" w:rsidP="00A351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rabbitmq</w:t>
            </w:r>
            <w:proofErr w:type="spellEnd"/>
          </w:p>
        </w:tc>
        <w:tc>
          <w:tcPr>
            <w:tcW w:w="3752" w:type="dxa"/>
          </w:tcPr>
          <w:p w14:paraId="3433C929" w14:textId="77777777" w:rsidR="00297454" w:rsidRDefault="00725DC7" w:rsidP="00A35136">
            <w:r w:rsidRPr="00725DC7">
              <w:t>rabbitmq-server-3.4.1</w:t>
            </w:r>
          </w:p>
        </w:tc>
        <w:tc>
          <w:tcPr>
            <w:tcW w:w="2848" w:type="dxa"/>
          </w:tcPr>
          <w:p w14:paraId="41B8FE57" w14:textId="77777777" w:rsidR="00297454" w:rsidRDefault="00725DC7" w:rsidP="005F6F8B">
            <w:r w:rsidRPr="00725DC7">
              <w:t>rabbitmq-server-3.4.1</w:t>
            </w:r>
          </w:p>
        </w:tc>
      </w:tr>
      <w:tr w:rsidR="00297454" w14:paraId="6BB0F28C" w14:textId="77777777" w:rsidTr="00EE1136">
        <w:tc>
          <w:tcPr>
            <w:tcW w:w="1276" w:type="dxa"/>
            <w:shd w:val="clear" w:color="auto" w:fill="B3B3B3"/>
          </w:tcPr>
          <w:p w14:paraId="79507F5A" w14:textId="77777777" w:rsidR="00297454" w:rsidRPr="00A35136" w:rsidRDefault="00D606FC" w:rsidP="00A35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3752" w:type="dxa"/>
          </w:tcPr>
          <w:p w14:paraId="20329FC0" w14:textId="77777777" w:rsidR="00297454" w:rsidRDefault="00D606FC" w:rsidP="00A35136">
            <w:r>
              <w:t>A</w:t>
            </w:r>
            <w:r>
              <w:rPr>
                <w:rFonts w:hint="eastAsia"/>
              </w:rPr>
              <w:t>dministrator</w:t>
            </w:r>
          </w:p>
        </w:tc>
        <w:tc>
          <w:tcPr>
            <w:tcW w:w="2848" w:type="dxa"/>
          </w:tcPr>
          <w:p w14:paraId="51274C8F" w14:textId="77777777" w:rsidR="00297454" w:rsidRDefault="00D606FC" w:rsidP="005F6F8B">
            <w:r>
              <w:t>A</w:t>
            </w:r>
            <w:r>
              <w:rPr>
                <w:rFonts w:hint="eastAsia"/>
              </w:rPr>
              <w:t>dministrator</w:t>
            </w:r>
          </w:p>
        </w:tc>
      </w:tr>
      <w:tr w:rsidR="003E18E3" w14:paraId="0DB39212" w14:textId="77777777" w:rsidTr="00EE1136">
        <w:tc>
          <w:tcPr>
            <w:tcW w:w="1276" w:type="dxa"/>
            <w:shd w:val="clear" w:color="auto" w:fill="B3B3B3"/>
          </w:tcPr>
          <w:p w14:paraId="7E55D493" w14:textId="77777777" w:rsidR="003E18E3" w:rsidRDefault="00BD3F90" w:rsidP="00A35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3752" w:type="dxa"/>
          </w:tcPr>
          <w:p w14:paraId="3DC90503" w14:textId="77777777" w:rsidR="003E18E3" w:rsidRDefault="00BD3F90" w:rsidP="00A35136">
            <w:r>
              <w:t>e</w:t>
            </w:r>
            <w:r>
              <w:rPr>
                <w:rFonts w:hint="eastAsia"/>
              </w:rPr>
              <w:t>doc2</w:t>
            </w:r>
          </w:p>
        </w:tc>
        <w:tc>
          <w:tcPr>
            <w:tcW w:w="2848" w:type="dxa"/>
          </w:tcPr>
          <w:p w14:paraId="63D2166F" w14:textId="77777777" w:rsidR="003E18E3" w:rsidRDefault="00BD3F90" w:rsidP="005F6F8B">
            <w:r>
              <w:t>e</w:t>
            </w:r>
            <w:r>
              <w:rPr>
                <w:rFonts w:hint="eastAsia"/>
              </w:rPr>
              <w:t>doc2</w:t>
            </w:r>
          </w:p>
        </w:tc>
      </w:tr>
    </w:tbl>
    <w:p w14:paraId="3CF765AD" w14:textId="77777777" w:rsidR="00531E56" w:rsidRDefault="00B27F65" w:rsidP="00531E56">
      <w:pPr>
        <w:ind w:left="420"/>
      </w:pPr>
      <w:r>
        <w:rPr>
          <w:rFonts w:hint="eastAsia"/>
        </w:rPr>
        <w:t>配置完毕</w:t>
      </w:r>
      <w:r>
        <w:t>后，</w:t>
      </w:r>
      <w:r w:rsidR="00BA2806">
        <w:rPr>
          <w:rFonts w:hint="eastAsia"/>
        </w:rPr>
        <w:t>两台</w:t>
      </w:r>
      <w:r w:rsidR="00BA2806">
        <w:t>服务器的</w:t>
      </w:r>
      <w:r w:rsidR="00BA2806">
        <w:rPr>
          <w:rFonts w:hint="eastAsia"/>
        </w:rPr>
        <w:t>RabbitMQ</w:t>
      </w:r>
      <w:r w:rsidR="00BA2806">
        <w:rPr>
          <w:rFonts w:hint="eastAsia"/>
        </w:rPr>
        <w:t>服务</w:t>
      </w:r>
      <w:r w:rsidR="00BA2806">
        <w:t>都处于运行状态</w:t>
      </w:r>
    </w:p>
    <w:p w14:paraId="7A046CF8" w14:textId="77777777" w:rsidR="00BA2806" w:rsidRPr="00531E56" w:rsidRDefault="00BA2806" w:rsidP="00531E56">
      <w:pPr>
        <w:ind w:left="420"/>
      </w:pPr>
      <w:r>
        <w:rPr>
          <w:noProof/>
        </w:rPr>
        <w:drawing>
          <wp:inline distT="0" distB="0" distL="0" distR="0" wp14:anchorId="51ACC68E" wp14:editId="6C4A0D2D">
            <wp:extent cx="39433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F1B" w14:textId="77777777" w:rsidR="009A3293" w:rsidRDefault="009A3293" w:rsidP="009A3293">
      <w:pPr>
        <w:pStyle w:val="1"/>
      </w:pPr>
      <w:r>
        <w:rPr>
          <w:rFonts w:hint="eastAsia"/>
        </w:rPr>
        <w:t>配置说明</w:t>
      </w:r>
    </w:p>
    <w:p w14:paraId="12AE4FC6" w14:textId="77777777" w:rsidR="00BA2806" w:rsidRDefault="00BA2806" w:rsidP="00BA2806">
      <w:pPr>
        <w:pStyle w:val="2"/>
      </w:pPr>
      <w:r>
        <w:rPr>
          <w:rFonts w:hint="eastAsia"/>
        </w:rPr>
        <w:t>启用</w:t>
      </w:r>
      <w:r>
        <w:t>管理插件</w:t>
      </w:r>
    </w:p>
    <w:p w14:paraId="443724EA" w14:textId="77777777" w:rsidR="00304BEE" w:rsidRDefault="00304BEE" w:rsidP="00304BEE">
      <w:pPr>
        <w:ind w:firstLine="360"/>
      </w:pPr>
      <w:r>
        <w:rPr>
          <w:rFonts w:hint="eastAsia"/>
        </w:rPr>
        <w:t>开始</w:t>
      </w:r>
      <w:r>
        <w:rPr>
          <w:rFonts w:hint="eastAsia"/>
        </w:rPr>
        <w:t>-&gt;RabbitMQ Server-&gt;RabbitMQ Command Prompt (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，打开</w:t>
      </w:r>
      <w:r>
        <w:rPr>
          <w:rFonts w:hint="eastAsia"/>
        </w:rPr>
        <w:t>RabbitMQ</w:t>
      </w:r>
      <w:r>
        <w:rPr>
          <w:rFonts w:hint="eastAsia"/>
        </w:rPr>
        <w:t>命令行，然后输入运行</w:t>
      </w:r>
      <w:r>
        <w:rPr>
          <w:rFonts w:hint="eastAsia"/>
        </w:rPr>
        <w:t xml:space="preserve"> </w:t>
      </w:r>
      <w:bookmarkStart w:id="0" w:name="OLE_LINK4"/>
      <w:bookmarkStart w:id="1" w:name="OLE_LINK5"/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-plugins enable </w:t>
      </w:r>
      <w:proofErr w:type="spellStart"/>
      <w:r>
        <w:rPr>
          <w:rFonts w:hint="eastAsia"/>
        </w:rPr>
        <w:t>rabbitmq_management</w:t>
      </w:r>
      <w:bookmarkEnd w:id="0"/>
      <w:bookmarkEnd w:id="1"/>
      <w:proofErr w:type="spellEnd"/>
    </w:p>
    <w:p w14:paraId="128FF183" w14:textId="77777777" w:rsidR="00207CED" w:rsidRDefault="00207CED" w:rsidP="00304BEE">
      <w:pPr>
        <w:ind w:firstLine="360"/>
      </w:pPr>
      <w:r>
        <w:rPr>
          <w:rFonts w:hint="eastAsia"/>
        </w:rPr>
        <w:t>等待</w:t>
      </w:r>
      <w:r>
        <w:t>执行完毕，实行完毕类似如下图。</w:t>
      </w:r>
      <w:r w:rsidR="009B100B" w:rsidRPr="009B100B">
        <w:rPr>
          <w:rFonts w:hint="eastAsia"/>
          <w:highlight w:val="yellow"/>
        </w:rPr>
        <w:t>窗口</w:t>
      </w:r>
      <w:r w:rsidR="009B100B" w:rsidRPr="009B100B">
        <w:rPr>
          <w:highlight w:val="yellow"/>
        </w:rPr>
        <w:t>不要关闭，后续还需使用，如果关闭，需要再次打开。</w:t>
      </w:r>
    </w:p>
    <w:p w14:paraId="3730F386" w14:textId="77777777" w:rsidR="00AE613F" w:rsidRDefault="00AE613F" w:rsidP="00304BEE">
      <w:pPr>
        <w:ind w:firstLine="360"/>
      </w:pPr>
      <w:r>
        <w:rPr>
          <w:noProof/>
        </w:rPr>
        <w:lastRenderedPageBreak/>
        <w:drawing>
          <wp:inline distT="0" distB="0" distL="0" distR="0" wp14:anchorId="6FE85E26" wp14:editId="4070B9BC">
            <wp:extent cx="5274310" cy="339280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39B6" w14:textId="77777777" w:rsidR="00EC3AA4" w:rsidRDefault="00386BA3" w:rsidP="00386BA3">
      <w:pPr>
        <w:pStyle w:val="2"/>
      </w:pPr>
      <w:r>
        <w:rPr>
          <w:rFonts w:hint="eastAsia"/>
        </w:rPr>
        <w:t>覆盖</w:t>
      </w:r>
      <w:r w:rsidRPr="00386BA3">
        <w:t>Erlang Cookie</w:t>
      </w:r>
      <w:r>
        <w:rPr>
          <w:rFonts w:hint="eastAsia"/>
        </w:rPr>
        <w:t>文件</w:t>
      </w:r>
    </w:p>
    <w:p w14:paraId="1FE1F9C0" w14:textId="77777777" w:rsidR="007A249B" w:rsidRDefault="007A249B" w:rsidP="007A249B">
      <w:pPr>
        <w:ind w:left="420"/>
      </w:pPr>
      <w:r>
        <w:rPr>
          <w:rFonts w:hint="eastAsia"/>
        </w:rPr>
        <w:t>如果</w:t>
      </w:r>
      <w:r w:rsidRPr="007A249B">
        <w:t>Erlang Cookie</w:t>
      </w:r>
      <w:r>
        <w:rPr>
          <w:rFonts w:hint="eastAsia"/>
        </w:rPr>
        <w:t>文件</w:t>
      </w:r>
      <w:r>
        <w:t>不一致，无法正常部署集群，为了确保一</w:t>
      </w:r>
      <w:r>
        <w:rPr>
          <w:rFonts w:hint="eastAsia"/>
        </w:rPr>
        <w:t>致</w:t>
      </w:r>
      <w:r>
        <w:t>，进行一下操作。</w:t>
      </w:r>
    </w:p>
    <w:p w14:paraId="3B36ED54" w14:textId="77777777" w:rsidR="007A249B" w:rsidRDefault="00E46928" w:rsidP="007A249B">
      <w:pPr>
        <w:ind w:left="420"/>
      </w:pPr>
      <w:r>
        <w:rPr>
          <w:rFonts w:hint="eastAsia"/>
        </w:rPr>
        <w:t>将</w:t>
      </w:r>
      <w:r>
        <w:t>任意一台服务器的</w:t>
      </w:r>
    </w:p>
    <w:p w14:paraId="453B7A4B" w14:textId="77777777" w:rsidR="00E46928" w:rsidRPr="00E46928" w:rsidRDefault="00E46928" w:rsidP="00E46928">
      <w:pPr>
        <w:ind w:left="420"/>
      </w:pPr>
      <w:r w:rsidRPr="00E46928">
        <w:t>C:\Users\Administrator</w:t>
      </w:r>
      <w:r>
        <w:rPr>
          <w:rFonts w:hint="eastAsia"/>
        </w:rPr>
        <w:t>\</w:t>
      </w:r>
      <w:r w:rsidRPr="00E46928">
        <w:t>.erlang.cookie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覆盖到</w:t>
      </w:r>
      <w:r>
        <w:t>另一台服务器的相同位置</w:t>
      </w:r>
    </w:p>
    <w:p w14:paraId="15CF73BA" w14:textId="77777777" w:rsidR="00304862" w:rsidRDefault="00304862" w:rsidP="00304862">
      <w:pPr>
        <w:pStyle w:val="2"/>
      </w:pPr>
      <w:r>
        <w:rPr>
          <w:rFonts w:hint="eastAsia"/>
        </w:rPr>
        <w:t>防火墙设置</w:t>
      </w:r>
    </w:p>
    <w:p w14:paraId="5297704D" w14:textId="77777777" w:rsidR="00914829" w:rsidRDefault="005453A4" w:rsidP="00914829">
      <w:pPr>
        <w:ind w:left="420"/>
      </w:pPr>
      <w:r>
        <w:rPr>
          <w:rFonts w:hint="eastAsia"/>
        </w:rPr>
        <w:t>防火墙</w:t>
      </w:r>
      <w:r>
        <w:t>会</w:t>
      </w:r>
      <w:r>
        <w:rPr>
          <w:rFonts w:hint="eastAsia"/>
        </w:rPr>
        <w:t>阻止</w:t>
      </w:r>
      <w:r>
        <w:t>两台服务器的通信，导致配置失败，两种办法处理</w:t>
      </w:r>
    </w:p>
    <w:p w14:paraId="16BC09A0" w14:textId="77777777" w:rsidR="005453A4" w:rsidRDefault="005453A4" w:rsidP="005453A4">
      <w:pPr>
        <w:pStyle w:val="af2"/>
        <w:numPr>
          <w:ilvl w:val="0"/>
          <w:numId w:val="22"/>
        </w:numPr>
        <w:ind w:firstLineChars="0"/>
      </w:pPr>
      <w:r>
        <w:t>关闭防火墙</w:t>
      </w:r>
    </w:p>
    <w:p w14:paraId="46C9F5D3" w14:textId="77777777" w:rsidR="005453A4" w:rsidRDefault="005453A4" w:rsidP="005453A4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>
        <w:t>必须开启，则</w:t>
      </w:r>
      <w:r>
        <w:rPr>
          <w:rFonts w:hint="eastAsia"/>
        </w:rPr>
        <w:t>需要</w:t>
      </w:r>
      <w:r>
        <w:t>开放</w:t>
      </w:r>
      <w:r>
        <w:rPr>
          <w:rFonts w:hint="eastAsia"/>
        </w:rPr>
        <w:t>端口</w:t>
      </w:r>
      <w:r>
        <w:rPr>
          <w:rFonts w:hint="eastAsia"/>
        </w:rPr>
        <w:t>4369</w:t>
      </w:r>
      <w:r>
        <w:rPr>
          <w:rFonts w:hint="eastAsia"/>
        </w:rPr>
        <w:t>，</w:t>
      </w:r>
      <w:r>
        <w:rPr>
          <w:rFonts w:hint="eastAsia"/>
        </w:rPr>
        <w:t>5672</w:t>
      </w:r>
      <w:r>
        <w:rPr>
          <w:rFonts w:hint="eastAsia"/>
        </w:rPr>
        <w:t>，</w:t>
      </w:r>
      <w:r>
        <w:rPr>
          <w:rFonts w:hint="eastAsia"/>
        </w:rPr>
        <w:t>15672</w:t>
      </w:r>
    </w:p>
    <w:p w14:paraId="4CE86A0E" w14:textId="77777777" w:rsidR="0018121A" w:rsidRDefault="0018121A" w:rsidP="0018121A">
      <w:pPr>
        <w:pStyle w:val="2"/>
      </w:pPr>
      <w:r>
        <w:rPr>
          <w:rFonts w:hint="eastAsia"/>
        </w:rPr>
        <w:t>查看节点</w:t>
      </w:r>
      <w:r>
        <w:t>名称</w:t>
      </w:r>
    </w:p>
    <w:p w14:paraId="0B398317" w14:textId="77777777" w:rsidR="0018121A" w:rsidRDefault="00815500" w:rsidP="004336D5">
      <w:pPr>
        <w:ind w:left="420"/>
      </w:pPr>
      <w:r>
        <w:rPr>
          <w:rFonts w:hint="eastAsia"/>
        </w:rPr>
        <w:t>在</w:t>
      </w:r>
      <w:r w:rsidR="00C318F5">
        <w:rPr>
          <w:rFonts w:hint="eastAsia"/>
        </w:rPr>
        <w:t>两台</w:t>
      </w:r>
      <w:r w:rsidR="00C318F5">
        <w:t>服务器</w:t>
      </w:r>
      <w:r w:rsidR="00C318F5">
        <w:rPr>
          <w:rFonts w:hint="eastAsia"/>
        </w:rPr>
        <w:t>的</w:t>
      </w:r>
      <w:r>
        <w:rPr>
          <w:rFonts w:hint="eastAsia"/>
        </w:rPr>
        <w:t>RabbitMQ</w:t>
      </w:r>
      <w:r>
        <w:rPr>
          <w:rFonts w:hint="eastAsia"/>
        </w:rPr>
        <w:t>命令行</w:t>
      </w:r>
      <w:r w:rsidR="00C318F5">
        <w:rPr>
          <w:rFonts w:hint="eastAsia"/>
        </w:rPr>
        <w:t>分别</w:t>
      </w:r>
      <w:r>
        <w:rPr>
          <w:rFonts w:hint="eastAsia"/>
        </w:rPr>
        <w:t>输入</w:t>
      </w:r>
      <w:r w:rsidR="00C318F5">
        <w:rPr>
          <w:rFonts w:hint="eastAsia"/>
        </w:rPr>
        <w:t>，</w:t>
      </w:r>
      <w:r w:rsidR="00C318F5">
        <w:t>查看节点名称</w:t>
      </w:r>
    </w:p>
    <w:p w14:paraId="3866C154" w14:textId="77777777" w:rsidR="00815500" w:rsidRPr="003F5997" w:rsidRDefault="00815500" w:rsidP="00815500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815500">
        <w:rPr>
          <w:rFonts w:ascii="宋体" w:hAnsi="宋体" w:cs="宋体"/>
          <w:color w:val="000000"/>
          <w:kern w:val="0"/>
          <w:sz w:val="23"/>
          <w:szCs w:val="23"/>
        </w:rPr>
        <w:t>cluster_status</w:t>
      </w:r>
      <w:proofErr w:type="spellEnd"/>
    </w:p>
    <w:p w14:paraId="5913814A" w14:textId="77777777" w:rsidR="0087304F" w:rsidRDefault="0087304F" w:rsidP="0087304F">
      <w:pPr>
        <w:ind w:left="420"/>
      </w:pP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如图</w:t>
      </w:r>
    </w:p>
    <w:p w14:paraId="5C53E28D" w14:textId="77777777" w:rsidR="00D7490F" w:rsidRDefault="0087304F" w:rsidP="0087304F">
      <w:pPr>
        <w:ind w:left="420"/>
      </w:pPr>
      <w:r>
        <w:rPr>
          <w:noProof/>
        </w:rPr>
        <w:drawing>
          <wp:inline distT="0" distB="0" distL="0" distR="0" wp14:anchorId="3F924AB9" wp14:editId="6A49647C">
            <wp:extent cx="5274310" cy="1097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FEE" w14:textId="77777777" w:rsidR="0087304F" w:rsidRDefault="0087304F" w:rsidP="0087304F">
      <w:pPr>
        <w:ind w:left="420"/>
      </w:pPr>
      <w:r>
        <w:rPr>
          <w:rFonts w:hint="eastAsia"/>
        </w:rPr>
        <w:t>服务器</w:t>
      </w:r>
      <w:r>
        <w:t>2</w:t>
      </w:r>
      <w:r>
        <w:rPr>
          <w:rFonts w:hint="eastAsia"/>
        </w:rPr>
        <w:t>如图</w:t>
      </w:r>
    </w:p>
    <w:p w14:paraId="0D00A5BC" w14:textId="77777777" w:rsidR="00D7490F" w:rsidRDefault="0087304F" w:rsidP="0087304F">
      <w:pPr>
        <w:ind w:firstLine="420"/>
      </w:pPr>
      <w:r>
        <w:rPr>
          <w:noProof/>
        </w:rPr>
        <w:lastRenderedPageBreak/>
        <w:drawing>
          <wp:inline distT="0" distB="0" distL="0" distR="0" wp14:anchorId="1CA0DB9D" wp14:editId="6215E575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E094" w14:textId="77777777" w:rsidR="008F283F" w:rsidRDefault="008F283F" w:rsidP="008F283F">
      <w:pPr>
        <w:pStyle w:val="2"/>
      </w:pPr>
      <w:r>
        <w:rPr>
          <w:rFonts w:hint="eastAsia"/>
        </w:rPr>
        <w:t>配置</w:t>
      </w:r>
      <w:r>
        <w:t>Host</w:t>
      </w:r>
      <w:r w:rsidR="001B3D55">
        <w:t>s</w:t>
      </w:r>
      <w:r>
        <w:t>文件</w:t>
      </w:r>
    </w:p>
    <w:p w14:paraId="56CE9250" w14:textId="77777777" w:rsidR="00D7490F" w:rsidRDefault="001B3D55" w:rsidP="003544B9">
      <w:pPr>
        <w:pStyle w:val="3"/>
      </w:pPr>
      <w:r>
        <w:rPr>
          <w:rFonts w:hint="eastAsia"/>
        </w:rPr>
        <w:t>在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上打开</w:t>
      </w:r>
      <w:r>
        <w:t>hosts</w:t>
      </w:r>
      <w:r>
        <w:t>文件</w:t>
      </w:r>
      <w:r w:rsidR="00FF1409">
        <w:rPr>
          <w:rFonts w:hint="eastAsia"/>
        </w:rPr>
        <w:t>，</w:t>
      </w:r>
      <w:r w:rsidR="00FF1409">
        <w:t>使用记事本编辑</w:t>
      </w:r>
    </w:p>
    <w:p w14:paraId="4DCFED57" w14:textId="77777777" w:rsidR="001B3D55" w:rsidRDefault="001B3D55" w:rsidP="008E09F8">
      <w:pPr>
        <w:ind w:left="420"/>
      </w:pPr>
      <w:r w:rsidRPr="00BB1C1A">
        <w:t>C:\Windows\System32\drivers\etc\hosts</w:t>
      </w:r>
    </w:p>
    <w:p w14:paraId="3CD0FA1F" w14:textId="77777777" w:rsidR="0050428C" w:rsidRDefault="0050428C" w:rsidP="0050428C">
      <w:pPr>
        <w:ind w:left="420"/>
      </w:pPr>
      <w:r>
        <w:rPr>
          <w:rFonts w:hint="eastAsia"/>
        </w:rPr>
        <w:t>添加</w:t>
      </w:r>
      <w:r>
        <w:t>一行</w:t>
      </w:r>
      <w:r>
        <w:rPr>
          <w:rFonts w:hint="eastAsia"/>
        </w:rPr>
        <w:t>，</w:t>
      </w:r>
      <w:r>
        <w:t>保存并关闭。</w:t>
      </w:r>
    </w:p>
    <w:p w14:paraId="38185719" w14:textId="77777777" w:rsidR="005E4B41" w:rsidRDefault="00FF1409" w:rsidP="008E09F8">
      <w:pPr>
        <w:ind w:left="420"/>
      </w:pPr>
      <w:r>
        <w:rPr>
          <w:noProof/>
        </w:rPr>
        <w:drawing>
          <wp:inline distT="0" distB="0" distL="0" distR="0" wp14:anchorId="7D10A805" wp14:editId="030AC4F3">
            <wp:extent cx="5274310" cy="3465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19C6" w14:textId="77777777" w:rsidR="003544B9" w:rsidRDefault="006335EF" w:rsidP="008E09F8">
      <w:pPr>
        <w:ind w:left="420"/>
      </w:pPr>
      <w:r>
        <w:rPr>
          <w:rFonts w:hint="eastAsia"/>
        </w:rPr>
        <w:t>验证</w:t>
      </w:r>
    </w:p>
    <w:p w14:paraId="4F33838A" w14:textId="77777777" w:rsidR="006335EF" w:rsidRDefault="006335EF" w:rsidP="008E09F8">
      <w:pPr>
        <w:ind w:left="420"/>
      </w:pPr>
      <w:r>
        <w:rPr>
          <w:noProof/>
        </w:rPr>
        <w:drawing>
          <wp:inline distT="0" distB="0" distL="0" distR="0" wp14:anchorId="4F325EF1" wp14:editId="5A711406">
            <wp:extent cx="5274310" cy="2463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155" w14:textId="77777777" w:rsidR="003544B9" w:rsidRDefault="003544B9" w:rsidP="008E09F8">
      <w:pPr>
        <w:ind w:left="420"/>
      </w:pPr>
    </w:p>
    <w:p w14:paraId="67534871" w14:textId="77777777" w:rsidR="003544B9" w:rsidRDefault="003544B9" w:rsidP="008E09F8">
      <w:pPr>
        <w:ind w:left="420"/>
      </w:pPr>
    </w:p>
    <w:p w14:paraId="010F0A98" w14:textId="77777777" w:rsidR="00FF1409" w:rsidRDefault="00FF1409" w:rsidP="003544B9">
      <w:pPr>
        <w:pStyle w:val="3"/>
      </w:pPr>
      <w:r>
        <w:rPr>
          <w:rFonts w:hint="eastAsia"/>
        </w:rPr>
        <w:t>在</w:t>
      </w:r>
      <w:r>
        <w:t>服务器</w:t>
      </w:r>
      <w:r>
        <w:t>2</w:t>
      </w:r>
      <w:r>
        <w:rPr>
          <w:rFonts w:hint="eastAsia"/>
        </w:rPr>
        <w:t>上打开</w:t>
      </w:r>
      <w:r>
        <w:t>hosts</w:t>
      </w:r>
      <w:r>
        <w:t>文件</w:t>
      </w:r>
      <w:r>
        <w:rPr>
          <w:rFonts w:hint="eastAsia"/>
        </w:rPr>
        <w:t>，</w:t>
      </w:r>
      <w:r>
        <w:t>使用记事本编辑</w:t>
      </w:r>
    </w:p>
    <w:p w14:paraId="39162024" w14:textId="77777777" w:rsidR="00FF1409" w:rsidRDefault="00FF1409" w:rsidP="00FF1409">
      <w:pPr>
        <w:ind w:left="420"/>
      </w:pPr>
      <w:r w:rsidRPr="00BB1C1A">
        <w:t>C:\Windows\System32\drivers\etc\hosts</w:t>
      </w:r>
    </w:p>
    <w:p w14:paraId="20DBE464" w14:textId="77777777" w:rsidR="00FF1409" w:rsidRDefault="00FF1409" w:rsidP="00FF1409">
      <w:pPr>
        <w:ind w:left="420"/>
      </w:pPr>
      <w:r>
        <w:rPr>
          <w:rFonts w:hint="eastAsia"/>
        </w:rPr>
        <w:t>添加</w:t>
      </w:r>
      <w:r>
        <w:t>一行</w:t>
      </w:r>
      <w:r w:rsidR="0050428C">
        <w:rPr>
          <w:rFonts w:hint="eastAsia"/>
        </w:rPr>
        <w:t>，</w:t>
      </w:r>
      <w:r w:rsidR="0050428C">
        <w:t>保存并关闭。</w:t>
      </w:r>
    </w:p>
    <w:p w14:paraId="2ED59111" w14:textId="77777777" w:rsidR="00FF1409" w:rsidRDefault="00CE6711" w:rsidP="008E09F8">
      <w:pPr>
        <w:ind w:left="420"/>
      </w:pPr>
      <w:r>
        <w:rPr>
          <w:noProof/>
        </w:rPr>
        <w:drawing>
          <wp:inline distT="0" distB="0" distL="0" distR="0" wp14:anchorId="3F1A1E2B" wp14:editId="6804385A">
            <wp:extent cx="5274310" cy="3498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09E" w14:textId="77777777" w:rsidR="00E40E2E" w:rsidRDefault="006335EF" w:rsidP="008E09F8">
      <w:pPr>
        <w:ind w:left="420"/>
      </w:pPr>
      <w:r>
        <w:rPr>
          <w:rFonts w:hint="eastAsia"/>
        </w:rPr>
        <w:t>验证</w:t>
      </w:r>
    </w:p>
    <w:p w14:paraId="59295643" w14:textId="77777777" w:rsidR="006335EF" w:rsidRDefault="006335EF" w:rsidP="008E09F8">
      <w:pPr>
        <w:ind w:left="420"/>
      </w:pPr>
      <w:r>
        <w:rPr>
          <w:noProof/>
        </w:rPr>
        <w:drawing>
          <wp:inline distT="0" distB="0" distL="0" distR="0" wp14:anchorId="04F2C1A5" wp14:editId="6FFB8E76">
            <wp:extent cx="5274310" cy="2437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284" w14:textId="77777777" w:rsidR="005256B0" w:rsidRDefault="00590E75" w:rsidP="005256B0">
      <w:pPr>
        <w:pStyle w:val="2"/>
      </w:pPr>
      <w:r>
        <w:rPr>
          <w:rFonts w:hint="eastAsia"/>
        </w:rPr>
        <w:t>加入集群</w:t>
      </w:r>
    </w:p>
    <w:p w14:paraId="0AA1B431" w14:textId="77777777" w:rsidR="00AD3EC6" w:rsidRPr="00AD3EC6" w:rsidRDefault="005B36A6" w:rsidP="00AD3EC6">
      <w:pPr>
        <w:ind w:left="420"/>
      </w:pPr>
      <w:r>
        <w:rPr>
          <w:rFonts w:hint="eastAsia"/>
        </w:rPr>
        <w:t>在服务器</w:t>
      </w:r>
      <w:r>
        <w:t>2</w:t>
      </w:r>
      <w:r w:rsidR="00E44777">
        <w:rPr>
          <w:rFonts w:hint="eastAsia"/>
        </w:rPr>
        <w:t>的</w:t>
      </w:r>
      <w:r w:rsidR="00E44777">
        <w:rPr>
          <w:rFonts w:hint="eastAsia"/>
        </w:rPr>
        <w:t>RabbitMQ</w:t>
      </w:r>
      <w:r w:rsidR="00E44777">
        <w:rPr>
          <w:rFonts w:hint="eastAsia"/>
        </w:rPr>
        <w:t>命令行输入</w:t>
      </w:r>
    </w:p>
    <w:p w14:paraId="788A8527" w14:textId="77777777" w:rsidR="003F5997" w:rsidRPr="003F5997" w:rsidRDefault="003F5997" w:rsidP="003F5997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stop_app</w:t>
      </w:r>
      <w:proofErr w:type="spellEnd"/>
    </w:p>
    <w:p w14:paraId="752322B3" w14:textId="77777777" w:rsidR="003F5997" w:rsidRPr="003F5997" w:rsidRDefault="003F5997" w:rsidP="003F5997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join_cluster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rabbit@</w:t>
      </w:r>
      <w:r w:rsidR="002E3A0F">
        <w:rPr>
          <w:rFonts w:ascii="宋体" w:hAnsi="宋体" w:cs="宋体"/>
          <w:color w:val="000000"/>
          <w:kern w:val="0"/>
          <w:sz w:val="23"/>
          <w:szCs w:val="23"/>
        </w:rPr>
        <w:t>CUIKCA-179</w:t>
      </w:r>
    </w:p>
    <w:p w14:paraId="5FF71ED8" w14:textId="77777777" w:rsidR="003F5997" w:rsidRPr="003F5997" w:rsidRDefault="003F5997" w:rsidP="003F5997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lastRenderedPageBreak/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start_app</w:t>
      </w:r>
      <w:proofErr w:type="spellEnd"/>
    </w:p>
    <w:p w14:paraId="26671B03" w14:textId="77777777" w:rsidR="00674968" w:rsidRPr="003F5997" w:rsidRDefault="001A22FC" w:rsidP="00A874C8">
      <w:pPr>
        <w:ind w:firstLine="420"/>
      </w:pPr>
      <w:r>
        <w:rPr>
          <w:noProof/>
        </w:rPr>
        <w:drawing>
          <wp:inline distT="0" distB="0" distL="0" distR="0" wp14:anchorId="20953590" wp14:editId="17348FFC">
            <wp:extent cx="5274310" cy="2385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40F" w14:textId="77777777" w:rsidR="00A97907" w:rsidRDefault="00A97907" w:rsidP="00A97907">
      <w:pPr>
        <w:pStyle w:val="2"/>
      </w:pPr>
      <w:r>
        <w:rPr>
          <w:rFonts w:hint="eastAsia"/>
        </w:rPr>
        <w:t>配置镜像</w:t>
      </w:r>
      <w:r>
        <w:t>队列</w:t>
      </w:r>
    </w:p>
    <w:p w14:paraId="520278B6" w14:textId="77777777" w:rsidR="007B7CBC" w:rsidRDefault="007B7CBC" w:rsidP="007B7CBC">
      <w:pPr>
        <w:ind w:left="420"/>
      </w:pPr>
      <w:r>
        <w:rPr>
          <w:rFonts w:hint="eastAsia"/>
        </w:rPr>
        <w:t>在服务器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RabbitMQ</w:t>
      </w:r>
      <w:r>
        <w:rPr>
          <w:rFonts w:hint="eastAsia"/>
        </w:rPr>
        <w:t>命令行输入</w:t>
      </w:r>
    </w:p>
    <w:p w14:paraId="43DDC239" w14:textId="77777777" w:rsidR="007B7CBC" w:rsidRDefault="007B7CBC" w:rsidP="007B7CBC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ind w:leftChars="300" w:left="63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rabbitmqctl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set_policy</w:t>
      </w:r>
      <w:proofErr w:type="spellEnd"/>
      <w:r>
        <w:rPr>
          <w:color w:val="000000"/>
          <w:sz w:val="23"/>
          <w:szCs w:val="23"/>
        </w:rPr>
        <w:t xml:space="preserve"> ha-all "^" "{""</w:t>
      </w:r>
      <w:proofErr w:type="spellStart"/>
      <w:r>
        <w:rPr>
          <w:color w:val="000000"/>
          <w:sz w:val="23"/>
          <w:szCs w:val="23"/>
        </w:rPr>
        <w:t>ha-mode"":""all</w:t>
      </w:r>
      <w:proofErr w:type="spellEnd"/>
      <w:r>
        <w:rPr>
          <w:color w:val="000000"/>
          <w:sz w:val="23"/>
          <w:szCs w:val="23"/>
        </w:rPr>
        <w:t>""}"</w:t>
      </w:r>
    </w:p>
    <w:p w14:paraId="2D70D1F6" w14:textId="77777777" w:rsidR="00E8641B" w:rsidRDefault="00EB6E5F" w:rsidP="00622CAE">
      <w:pPr>
        <w:ind w:left="420"/>
      </w:pPr>
      <w:r>
        <w:rPr>
          <w:noProof/>
        </w:rPr>
        <w:drawing>
          <wp:inline distT="0" distB="0" distL="0" distR="0" wp14:anchorId="568472A3" wp14:editId="322ECAFB">
            <wp:extent cx="5274310" cy="981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8842" w14:textId="77777777" w:rsidR="00CD143F" w:rsidRDefault="00CD143F" w:rsidP="00622CAE">
      <w:pPr>
        <w:ind w:left="420"/>
      </w:pPr>
    </w:p>
    <w:p w14:paraId="3FFF272A" w14:textId="77777777" w:rsidR="00CD143F" w:rsidRDefault="00CD143F" w:rsidP="00CD143F">
      <w:pPr>
        <w:pStyle w:val="2"/>
      </w:pPr>
      <w:r>
        <w:rPr>
          <w:rFonts w:hint="eastAsia"/>
        </w:rPr>
        <w:t>验证</w:t>
      </w:r>
    </w:p>
    <w:p w14:paraId="3A8E5245" w14:textId="77777777" w:rsidR="003B6FB8" w:rsidRDefault="00CD143F" w:rsidP="00622CAE">
      <w:pPr>
        <w:ind w:left="420"/>
      </w:pPr>
      <w:r>
        <w:rPr>
          <w:rFonts w:hint="eastAsia"/>
        </w:rPr>
        <w:t>在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服务器</w:t>
      </w:r>
      <w:r>
        <w:rPr>
          <w:rFonts w:hint="eastAsia"/>
        </w:rPr>
        <w:t>2</w:t>
      </w:r>
      <w:r>
        <w:rPr>
          <w:rFonts w:hint="eastAsia"/>
        </w:rPr>
        <w:t>打开</w:t>
      </w:r>
    </w:p>
    <w:p w14:paraId="00F6FD02" w14:textId="77777777" w:rsidR="00CD143F" w:rsidRDefault="00791D7E" w:rsidP="00622CAE">
      <w:pPr>
        <w:ind w:left="420"/>
      </w:pPr>
      <w:hyperlink r:id="rId17" w:history="1">
        <w:r w:rsidR="00D10207" w:rsidRPr="00D23BD0">
          <w:rPr>
            <w:rStyle w:val="a5"/>
          </w:rPr>
          <w:t>http://localhost:15672/</w:t>
        </w:r>
      </w:hyperlink>
    </w:p>
    <w:p w14:paraId="1E54E456" w14:textId="77777777" w:rsidR="00D10207" w:rsidRDefault="00D10207" w:rsidP="00622CAE">
      <w:pPr>
        <w:ind w:left="420"/>
      </w:pPr>
      <w:r>
        <w:t>Nodes</w:t>
      </w:r>
      <w:r>
        <w:t>应显示前边配置的两个节点，配置成功。</w:t>
      </w:r>
    </w:p>
    <w:p w14:paraId="39C869F8" w14:textId="77777777" w:rsidR="006B5459" w:rsidRPr="00CD143F" w:rsidRDefault="006B5459" w:rsidP="00622CAE">
      <w:pPr>
        <w:ind w:left="420"/>
      </w:pPr>
      <w:r>
        <w:rPr>
          <w:rFonts w:hint="eastAsia"/>
        </w:rPr>
        <w:t>否则</w:t>
      </w:r>
      <w:r>
        <w:t>，配置失败。</w:t>
      </w:r>
    </w:p>
    <w:p w14:paraId="5896334F" w14:textId="77777777" w:rsidR="00CD143F" w:rsidRDefault="00CD143F" w:rsidP="00622CAE">
      <w:pPr>
        <w:ind w:left="420"/>
      </w:pPr>
      <w:r>
        <w:rPr>
          <w:noProof/>
        </w:rPr>
        <w:lastRenderedPageBreak/>
        <w:drawing>
          <wp:inline distT="0" distB="0" distL="0" distR="0" wp14:anchorId="482DCB03" wp14:editId="1FD2050A">
            <wp:extent cx="5274310" cy="3183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88D" w14:textId="77777777" w:rsidR="007F40B0" w:rsidRPr="00407070" w:rsidRDefault="00407070" w:rsidP="00622CAE">
      <w:pPr>
        <w:ind w:left="420"/>
        <w:rPr>
          <w:b/>
        </w:rPr>
      </w:pPr>
      <w:r w:rsidRPr="00407070">
        <w:rPr>
          <w:rFonts w:hint="eastAsia"/>
          <w:b/>
        </w:rPr>
        <w:t>注意</w:t>
      </w:r>
    </w:p>
    <w:p w14:paraId="1E5AFD73" w14:textId="77777777" w:rsidR="007F40B0" w:rsidRDefault="00407070" w:rsidP="00622CAE">
      <w:pPr>
        <w:ind w:left="420"/>
      </w:pPr>
      <w:r>
        <w:rPr>
          <w:rFonts w:hint="eastAsia"/>
        </w:rPr>
        <w:t>配置</w:t>
      </w:r>
      <w:r>
        <w:t>成功后，服务器</w:t>
      </w:r>
      <w:r>
        <w:rPr>
          <w:rFonts w:hint="eastAsia"/>
        </w:rPr>
        <w:t>2</w:t>
      </w:r>
      <w:r>
        <w:rPr>
          <w:rFonts w:hint="eastAsia"/>
        </w:rPr>
        <w:t>已经</w:t>
      </w:r>
      <w:r>
        <w:t>无法使用</w:t>
      </w:r>
      <w:r>
        <w:t>RabbitMQ</w:t>
      </w:r>
      <w:r>
        <w:t>服务来启动，需要使用命令来启动和关闭。</w:t>
      </w:r>
    </w:p>
    <w:p w14:paraId="23B9EF68" w14:textId="77777777" w:rsidR="00407070" w:rsidRDefault="00407070" w:rsidP="00622CAE">
      <w:pPr>
        <w:ind w:left="420"/>
      </w:pPr>
      <w:r>
        <w:rPr>
          <w:rFonts w:hint="eastAsia"/>
        </w:rPr>
        <w:t>停止</w:t>
      </w:r>
      <w:r>
        <w:t>命令</w:t>
      </w:r>
    </w:p>
    <w:p w14:paraId="2F223F53" w14:textId="77777777" w:rsidR="00407070" w:rsidRPr="003F5997" w:rsidRDefault="00407070" w:rsidP="00407070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stop_app</w:t>
      </w:r>
      <w:proofErr w:type="spellEnd"/>
    </w:p>
    <w:p w14:paraId="4FE42520" w14:textId="77777777" w:rsidR="00407070" w:rsidRDefault="00407070" w:rsidP="00622CAE">
      <w:pPr>
        <w:ind w:left="420"/>
      </w:pPr>
      <w:r>
        <w:rPr>
          <w:rFonts w:hint="eastAsia"/>
        </w:rPr>
        <w:t>启动</w:t>
      </w:r>
      <w:r>
        <w:t>命令</w:t>
      </w:r>
    </w:p>
    <w:p w14:paraId="7E710B85" w14:textId="77777777" w:rsidR="00407070" w:rsidRPr="003F5997" w:rsidRDefault="00407070" w:rsidP="00407070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63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rabbitmqctl</w:t>
      </w:r>
      <w:proofErr w:type="spellEnd"/>
      <w:r w:rsidRPr="003F5997">
        <w:rPr>
          <w:rFonts w:ascii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F5997">
        <w:rPr>
          <w:rFonts w:ascii="宋体" w:hAnsi="宋体" w:cs="宋体"/>
          <w:color w:val="000000"/>
          <w:kern w:val="0"/>
          <w:sz w:val="23"/>
          <w:szCs w:val="23"/>
        </w:rPr>
        <w:t>start_app</w:t>
      </w:r>
      <w:proofErr w:type="spellEnd"/>
    </w:p>
    <w:p w14:paraId="51D3F7C8" w14:textId="77777777" w:rsidR="00407070" w:rsidRPr="00407070" w:rsidRDefault="00FF329A" w:rsidP="00622CAE">
      <w:pPr>
        <w:ind w:left="420"/>
      </w:pP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不受影响</w:t>
      </w:r>
      <w:r>
        <w:t>。</w:t>
      </w:r>
    </w:p>
    <w:p w14:paraId="4BD5A745" w14:textId="77777777" w:rsidR="00CD143F" w:rsidRDefault="00CD143F" w:rsidP="00CD143F">
      <w:pPr>
        <w:pStyle w:val="2"/>
      </w:pPr>
      <w:r>
        <w:rPr>
          <w:rFonts w:hint="eastAsia"/>
        </w:rPr>
        <w:lastRenderedPageBreak/>
        <w:t>配置集群代理</w:t>
      </w:r>
    </w:p>
    <w:p w14:paraId="5E7EE652" w14:textId="77777777" w:rsidR="003B6FB8" w:rsidRDefault="00012875" w:rsidP="00205128">
      <w:pPr>
        <w:pStyle w:val="3"/>
      </w:pPr>
      <w:r>
        <w:rPr>
          <w:rFonts w:hint="eastAsia"/>
        </w:rPr>
        <w:t>打开</w:t>
      </w:r>
      <w:r>
        <w:t>服务器管理器</w:t>
      </w:r>
      <w:r w:rsidR="00205128">
        <w:rPr>
          <w:rFonts w:hint="eastAsia"/>
        </w:rPr>
        <w:t>，</w:t>
      </w:r>
      <w:r w:rsidR="00205128">
        <w:t>选择添加功能</w:t>
      </w:r>
    </w:p>
    <w:p w14:paraId="4556B2FA" w14:textId="77777777" w:rsidR="00205128" w:rsidRPr="00205128" w:rsidRDefault="00205128" w:rsidP="00622CAE">
      <w:pPr>
        <w:ind w:left="420"/>
      </w:pPr>
      <w:r>
        <w:rPr>
          <w:noProof/>
        </w:rPr>
        <w:drawing>
          <wp:inline distT="0" distB="0" distL="0" distR="0" wp14:anchorId="57180708" wp14:editId="4FD292CD">
            <wp:extent cx="5274310" cy="36709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CD5" w14:textId="77777777" w:rsidR="003B6FB8" w:rsidRDefault="003B6FB8" w:rsidP="00622CAE">
      <w:pPr>
        <w:ind w:left="420"/>
      </w:pPr>
    </w:p>
    <w:p w14:paraId="351C5351" w14:textId="77777777" w:rsidR="003B6FB8" w:rsidRDefault="003B6FB8" w:rsidP="00622CAE">
      <w:pPr>
        <w:ind w:left="420"/>
      </w:pPr>
    </w:p>
    <w:p w14:paraId="1AB51F66" w14:textId="77777777" w:rsidR="00D42385" w:rsidRDefault="00D42385" w:rsidP="00D42385">
      <w:pPr>
        <w:pStyle w:val="3"/>
      </w:pPr>
      <w:r>
        <w:rPr>
          <w:rFonts w:hint="eastAsia"/>
        </w:rPr>
        <w:t>勾选网络负载</w:t>
      </w:r>
      <w:r>
        <w:t>平衡，点击下一步</w:t>
      </w:r>
    </w:p>
    <w:p w14:paraId="31823EC8" w14:textId="77777777" w:rsidR="003B6FB8" w:rsidRPr="00D42385" w:rsidRDefault="003B6FB8" w:rsidP="00622CAE">
      <w:pPr>
        <w:ind w:left="420"/>
      </w:pPr>
    </w:p>
    <w:p w14:paraId="6CAF575E" w14:textId="77777777" w:rsidR="003B6FB8" w:rsidRDefault="00D42385" w:rsidP="00622CAE">
      <w:pPr>
        <w:ind w:left="420"/>
      </w:pPr>
      <w:r>
        <w:rPr>
          <w:noProof/>
        </w:rPr>
        <w:lastRenderedPageBreak/>
        <w:drawing>
          <wp:inline distT="0" distB="0" distL="0" distR="0" wp14:anchorId="5C569498" wp14:editId="008F680F">
            <wp:extent cx="5274310" cy="3893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B3C0" w14:textId="77777777" w:rsidR="00C05799" w:rsidRDefault="00C05799" w:rsidP="00C05799">
      <w:pPr>
        <w:pStyle w:val="3"/>
      </w:pPr>
      <w:r>
        <w:rPr>
          <w:rFonts w:hint="eastAsia"/>
        </w:rPr>
        <w:t>等待安装完毕</w:t>
      </w:r>
      <w:r w:rsidR="001E289A">
        <w:rPr>
          <w:rFonts w:hint="eastAsia"/>
        </w:rPr>
        <w:t>（服务器</w:t>
      </w:r>
      <w:r w:rsidR="001E289A">
        <w:rPr>
          <w:rFonts w:hint="eastAsia"/>
        </w:rPr>
        <w:t>1</w:t>
      </w:r>
      <w:r w:rsidR="001E289A">
        <w:rPr>
          <w:rFonts w:hint="eastAsia"/>
        </w:rPr>
        <w:t>和</w:t>
      </w:r>
      <w:r w:rsidR="001E289A">
        <w:t>服务器</w:t>
      </w:r>
      <w:r w:rsidR="001E289A">
        <w:rPr>
          <w:rFonts w:hint="eastAsia"/>
        </w:rPr>
        <w:t>2</w:t>
      </w:r>
      <w:r w:rsidR="001E289A">
        <w:rPr>
          <w:rFonts w:hint="eastAsia"/>
        </w:rPr>
        <w:t>都</w:t>
      </w:r>
      <w:r w:rsidR="001E289A">
        <w:t>需</w:t>
      </w:r>
      <w:r w:rsidR="001E289A">
        <w:rPr>
          <w:rFonts w:hint="eastAsia"/>
        </w:rPr>
        <w:t>要</w:t>
      </w:r>
      <w:r w:rsidR="001E289A">
        <w:t>安装完毕</w:t>
      </w:r>
      <w:r w:rsidR="001E289A">
        <w:rPr>
          <w:rFonts w:hint="eastAsia"/>
        </w:rPr>
        <w:t>）</w:t>
      </w:r>
    </w:p>
    <w:p w14:paraId="2B77974E" w14:textId="77777777" w:rsidR="003B6FB8" w:rsidRDefault="003B6FB8" w:rsidP="00622CAE">
      <w:pPr>
        <w:ind w:left="420"/>
      </w:pPr>
      <w:r>
        <w:rPr>
          <w:noProof/>
        </w:rPr>
        <w:drawing>
          <wp:inline distT="0" distB="0" distL="0" distR="0" wp14:anchorId="1897BCF3" wp14:editId="10388448">
            <wp:extent cx="5274310" cy="3949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5AE9" w14:textId="77777777" w:rsidR="00C05799" w:rsidRDefault="00C05799" w:rsidP="00C05799">
      <w:pPr>
        <w:ind w:left="420"/>
      </w:pPr>
    </w:p>
    <w:p w14:paraId="2A5072BD" w14:textId="77777777" w:rsidR="00C05799" w:rsidRDefault="001E289A" w:rsidP="00C05799">
      <w:pPr>
        <w:pStyle w:val="3"/>
      </w:pPr>
      <w:r>
        <w:rPr>
          <w:rFonts w:hint="eastAsia"/>
        </w:rPr>
        <w:lastRenderedPageBreak/>
        <w:t>在服务器</w:t>
      </w:r>
      <w:r>
        <w:rPr>
          <w:rFonts w:hint="eastAsia"/>
        </w:rPr>
        <w:t>1</w:t>
      </w:r>
      <w:r w:rsidR="005D5004">
        <w:rPr>
          <w:rFonts w:hint="eastAsia"/>
        </w:rPr>
        <w:t>打开网络</w:t>
      </w:r>
      <w:r w:rsidR="005D5004">
        <w:t>负载平衡管理器</w:t>
      </w:r>
    </w:p>
    <w:p w14:paraId="6B4E8B2F" w14:textId="77777777" w:rsidR="00C05799" w:rsidRDefault="005D5004" w:rsidP="00622CAE">
      <w:pPr>
        <w:ind w:left="420"/>
      </w:pPr>
      <w:r>
        <w:rPr>
          <w:noProof/>
        </w:rPr>
        <w:drawing>
          <wp:inline distT="0" distB="0" distL="0" distR="0" wp14:anchorId="63378081" wp14:editId="6349BBDA">
            <wp:extent cx="5274310" cy="51968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71B3" w14:textId="77777777" w:rsidR="00D463CF" w:rsidRDefault="001E289A" w:rsidP="00D463CF">
      <w:pPr>
        <w:pStyle w:val="3"/>
      </w:pPr>
      <w:r>
        <w:rPr>
          <w:rFonts w:hint="eastAsia"/>
        </w:rPr>
        <w:lastRenderedPageBreak/>
        <w:t>选择新建</w:t>
      </w:r>
      <w:r>
        <w:t>群集</w:t>
      </w:r>
    </w:p>
    <w:p w14:paraId="599CC1F5" w14:textId="77777777" w:rsidR="001E289A" w:rsidRPr="001E289A" w:rsidRDefault="001E289A" w:rsidP="001E289A">
      <w:r>
        <w:rPr>
          <w:noProof/>
        </w:rPr>
        <w:drawing>
          <wp:inline distT="0" distB="0" distL="0" distR="0" wp14:anchorId="1EB87A68" wp14:editId="263CA3F3">
            <wp:extent cx="5274310" cy="33318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D5A" w14:textId="77777777" w:rsidR="007A25C4" w:rsidRDefault="007A25C4" w:rsidP="007A25C4">
      <w:pPr>
        <w:ind w:left="420"/>
      </w:pPr>
      <w:r>
        <w:rPr>
          <w:noProof/>
        </w:rPr>
        <w:lastRenderedPageBreak/>
        <w:drawing>
          <wp:inline distT="0" distB="0" distL="0" distR="0" wp14:anchorId="7F6A75A5" wp14:editId="32302903">
            <wp:extent cx="5274310" cy="51968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0E5E" w14:textId="77777777" w:rsidR="007A25C4" w:rsidRDefault="007A25C4" w:rsidP="007A25C4">
      <w:pPr>
        <w:pStyle w:val="3"/>
      </w:pPr>
      <w:r>
        <w:rPr>
          <w:rFonts w:hint="eastAsia"/>
        </w:rPr>
        <w:lastRenderedPageBreak/>
        <w:t>输入服务器</w:t>
      </w:r>
      <w:r w:rsidR="00A33C5A">
        <w:rPr>
          <w:rFonts w:hint="eastAsia"/>
        </w:rPr>
        <w:t>1</w:t>
      </w:r>
      <w:r>
        <w:t>的</w:t>
      </w:r>
      <w:proofErr w:type="spellStart"/>
      <w:r>
        <w:t>ip</w:t>
      </w:r>
      <w:proofErr w:type="spellEnd"/>
      <w:r>
        <w:t xml:space="preserve"> </w:t>
      </w:r>
    </w:p>
    <w:p w14:paraId="059E22EA" w14:textId="77777777" w:rsidR="008D2DAA" w:rsidRDefault="00AB7669" w:rsidP="00622CAE">
      <w:pPr>
        <w:ind w:left="420"/>
      </w:pPr>
      <w:r>
        <w:rPr>
          <w:noProof/>
        </w:rPr>
        <w:drawing>
          <wp:inline distT="0" distB="0" distL="0" distR="0" wp14:anchorId="7CA22B7B" wp14:editId="746B1440">
            <wp:extent cx="4657725" cy="43053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1ABD" w14:textId="77777777" w:rsidR="00AB7669" w:rsidRDefault="00AB7669" w:rsidP="00622CAE">
      <w:pPr>
        <w:ind w:left="420"/>
      </w:pPr>
    </w:p>
    <w:p w14:paraId="18449330" w14:textId="77777777" w:rsidR="00AB7669" w:rsidRDefault="00AB7669" w:rsidP="00AB7669">
      <w:pPr>
        <w:pStyle w:val="3"/>
      </w:pPr>
      <w:r>
        <w:rPr>
          <w:rFonts w:hint="eastAsia"/>
        </w:rPr>
        <w:t>继续下一步</w:t>
      </w:r>
      <w:r>
        <w:t xml:space="preserve"> </w:t>
      </w:r>
    </w:p>
    <w:p w14:paraId="19CF59B4" w14:textId="77777777" w:rsidR="00AB7669" w:rsidRDefault="00AB7669" w:rsidP="00622CAE">
      <w:pPr>
        <w:ind w:left="420"/>
      </w:pPr>
    </w:p>
    <w:p w14:paraId="42B109E2" w14:textId="77777777" w:rsidR="00AB7669" w:rsidRDefault="00AB7669" w:rsidP="00622CAE">
      <w:pPr>
        <w:ind w:left="420"/>
      </w:pPr>
      <w:r>
        <w:rPr>
          <w:noProof/>
        </w:rPr>
        <w:lastRenderedPageBreak/>
        <w:drawing>
          <wp:inline distT="0" distB="0" distL="0" distR="0" wp14:anchorId="4AF4E425" wp14:editId="2FE133E3">
            <wp:extent cx="4591050" cy="4248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057C" w14:textId="77777777" w:rsidR="00AB7669" w:rsidRDefault="00AB7669" w:rsidP="00622CAE">
      <w:pPr>
        <w:ind w:left="420"/>
      </w:pPr>
    </w:p>
    <w:p w14:paraId="33402C7B" w14:textId="77777777" w:rsidR="00AB7669" w:rsidRDefault="00AB7669" w:rsidP="00AB7669">
      <w:pPr>
        <w:pStyle w:val="3"/>
      </w:pPr>
      <w:r>
        <w:rPr>
          <w:rFonts w:hint="eastAsia"/>
        </w:rPr>
        <w:t>新建一个</w:t>
      </w:r>
      <w:r>
        <w:t>群集</w:t>
      </w:r>
      <w:proofErr w:type="spellStart"/>
      <w:r>
        <w:t>ip</w:t>
      </w:r>
      <w:proofErr w:type="spellEnd"/>
    </w:p>
    <w:p w14:paraId="3FF73AA2" w14:textId="77777777" w:rsidR="00AB7669" w:rsidRDefault="00AB7669" w:rsidP="00AB7669">
      <w:pPr>
        <w:ind w:left="420"/>
      </w:pPr>
      <w:r w:rsidRPr="00AB7669">
        <w:rPr>
          <w:rFonts w:hint="eastAsia"/>
        </w:rPr>
        <w:t>需要重新输入一个未使用的</w:t>
      </w:r>
      <w:proofErr w:type="spellStart"/>
      <w:r w:rsidRPr="00AB7669">
        <w:rPr>
          <w:rFonts w:hint="eastAsia"/>
        </w:rPr>
        <w:t>ip</w:t>
      </w:r>
      <w:proofErr w:type="spellEnd"/>
      <w:r w:rsidRPr="00AB7669">
        <w:rPr>
          <w:rFonts w:hint="eastAsia"/>
        </w:rPr>
        <w:t>，来作为群集</w:t>
      </w:r>
      <w:proofErr w:type="spellStart"/>
      <w:r w:rsidRPr="00AB7669">
        <w:rPr>
          <w:rFonts w:hint="eastAsia"/>
        </w:rPr>
        <w:t>ip</w:t>
      </w:r>
      <w:proofErr w:type="spellEnd"/>
    </w:p>
    <w:p w14:paraId="0A912B6D" w14:textId="77777777" w:rsidR="00FF4182" w:rsidRDefault="00FF4182" w:rsidP="00AB7669">
      <w:pPr>
        <w:ind w:left="420"/>
      </w:pPr>
      <w:r>
        <w:rPr>
          <w:noProof/>
        </w:rPr>
        <w:lastRenderedPageBreak/>
        <w:drawing>
          <wp:inline distT="0" distB="0" distL="0" distR="0" wp14:anchorId="6D905A23" wp14:editId="55DEE647">
            <wp:extent cx="4581525" cy="4238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E84" w14:textId="77777777" w:rsidR="00FF4182" w:rsidRPr="00AB7669" w:rsidRDefault="00FF4182" w:rsidP="00AB7669">
      <w:pPr>
        <w:ind w:left="420"/>
      </w:pPr>
    </w:p>
    <w:p w14:paraId="52A2E774" w14:textId="77777777" w:rsidR="00AB7669" w:rsidRDefault="00AB7669" w:rsidP="00AB7669">
      <w:r>
        <w:tab/>
      </w:r>
      <w:r>
        <w:rPr>
          <w:noProof/>
        </w:rPr>
        <w:drawing>
          <wp:inline distT="0" distB="0" distL="0" distR="0" wp14:anchorId="63350B7B" wp14:editId="050657C9">
            <wp:extent cx="3524250" cy="26955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D63" w14:textId="77777777" w:rsidR="00AB7669" w:rsidRDefault="003503DE" w:rsidP="00AB7669">
      <w:r>
        <w:tab/>
      </w:r>
      <w:r w:rsidR="00FF4182">
        <w:rPr>
          <w:rFonts w:hint="eastAsia"/>
        </w:rPr>
        <w:t>然后</w:t>
      </w:r>
      <w:r w:rsidR="00FF4182">
        <w:t>点击下一步</w:t>
      </w:r>
    </w:p>
    <w:p w14:paraId="6FF24D68" w14:textId="77777777" w:rsidR="00FF4182" w:rsidRPr="00AB7669" w:rsidRDefault="00FF4182" w:rsidP="00AB7669"/>
    <w:p w14:paraId="3D9084F2" w14:textId="77777777" w:rsidR="00AB7669" w:rsidRDefault="00AB7669" w:rsidP="00AB7669">
      <w:pPr>
        <w:pStyle w:val="3"/>
      </w:pPr>
      <w:r>
        <w:lastRenderedPageBreak/>
        <w:t xml:space="preserve"> </w:t>
      </w:r>
      <w:r w:rsidR="00FF4182">
        <w:rPr>
          <w:rFonts w:hint="eastAsia"/>
        </w:rPr>
        <w:t>选择</w:t>
      </w:r>
      <w:r w:rsidR="00FF4182">
        <w:t>多播，继续下一步</w:t>
      </w:r>
    </w:p>
    <w:p w14:paraId="6C48FC9F" w14:textId="77777777" w:rsidR="00AB7669" w:rsidRDefault="00FF4182" w:rsidP="00622CAE">
      <w:pPr>
        <w:ind w:left="420"/>
      </w:pPr>
      <w:r>
        <w:rPr>
          <w:noProof/>
        </w:rPr>
        <w:drawing>
          <wp:inline distT="0" distB="0" distL="0" distR="0" wp14:anchorId="5F627549" wp14:editId="5F3A655B">
            <wp:extent cx="4572000" cy="4286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4F41" w14:textId="77777777" w:rsidR="00C22F22" w:rsidRDefault="00C22F22" w:rsidP="00C22F22">
      <w:pPr>
        <w:pStyle w:val="3"/>
      </w:pPr>
      <w:r>
        <w:rPr>
          <w:rFonts w:hint="eastAsia"/>
        </w:rPr>
        <w:t>编辑端口规则</w:t>
      </w:r>
      <w:r>
        <w:t>，</w:t>
      </w:r>
      <w:r>
        <w:rPr>
          <w:rFonts w:hint="eastAsia"/>
        </w:rPr>
        <w:t>点击完成</w:t>
      </w:r>
    </w:p>
    <w:p w14:paraId="57BD553E" w14:textId="77777777" w:rsidR="00C22F22" w:rsidRDefault="00C22F22" w:rsidP="00622CAE">
      <w:pPr>
        <w:ind w:left="420"/>
      </w:pPr>
      <w:r>
        <w:rPr>
          <w:noProof/>
        </w:rPr>
        <w:drawing>
          <wp:inline distT="0" distB="0" distL="0" distR="0" wp14:anchorId="5E4F4D37" wp14:editId="23522C2C">
            <wp:extent cx="5274310" cy="26898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331" w14:textId="77777777" w:rsidR="00811B80" w:rsidRDefault="00811B80" w:rsidP="00811B80">
      <w:pPr>
        <w:pStyle w:val="3"/>
      </w:pPr>
      <w:r>
        <w:rPr>
          <w:rFonts w:hint="eastAsia"/>
        </w:rPr>
        <w:lastRenderedPageBreak/>
        <w:t>等待</w:t>
      </w:r>
      <w:r w:rsidR="008A5888">
        <w:rPr>
          <w:rFonts w:hint="eastAsia"/>
        </w:rPr>
        <w:t>配置完成</w:t>
      </w:r>
    </w:p>
    <w:p w14:paraId="51933635" w14:textId="77777777" w:rsidR="008A5888" w:rsidRPr="008A5888" w:rsidRDefault="008A5888" w:rsidP="008A5888">
      <w:pPr>
        <w:ind w:left="420"/>
      </w:pPr>
      <w:r>
        <w:rPr>
          <w:noProof/>
        </w:rPr>
        <w:drawing>
          <wp:inline distT="0" distB="0" distL="0" distR="0" wp14:anchorId="22754AC2" wp14:editId="08C1C5DA">
            <wp:extent cx="5274310" cy="20675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D11" w14:textId="77777777" w:rsidR="00D03D78" w:rsidRDefault="00D03D78" w:rsidP="00D03D78">
      <w:pPr>
        <w:pStyle w:val="3"/>
      </w:pPr>
      <w:r>
        <w:rPr>
          <w:rFonts w:hint="eastAsia"/>
        </w:rPr>
        <w:t>在服务器</w:t>
      </w:r>
      <w:r>
        <w:t>2</w:t>
      </w:r>
      <w:r>
        <w:rPr>
          <w:rFonts w:hint="eastAsia"/>
        </w:rPr>
        <w:t>打开网络</w:t>
      </w:r>
      <w:r>
        <w:t>负载平衡管理器</w:t>
      </w:r>
    </w:p>
    <w:p w14:paraId="0DCBE88A" w14:textId="77777777" w:rsidR="00C558BB" w:rsidRDefault="00C558BB" w:rsidP="00C558BB">
      <w:r>
        <w:rPr>
          <w:noProof/>
        </w:rPr>
        <w:drawing>
          <wp:inline distT="0" distB="0" distL="0" distR="0" wp14:anchorId="0CCFF9B7" wp14:editId="21AB99D4">
            <wp:extent cx="5274310" cy="519684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4EC" w14:textId="77777777" w:rsidR="00C558BB" w:rsidRDefault="00C558BB" w:rsidP="00C558BB">
      <w:pPr>
        <w:pStyle w:val="3"/>
      </w:pPr>
      <w:r>
        <w:rPr>
          <w:rFonts w:hint="eastAsia"/>
        </w:rPr>
        <w:lastRenderedPageBreak/>
        <w:t>选择连接到现存的</w:t>
      </w:r>
    </w:p>
    <w:p w14:paraId="63BDA3D0" w14:textId="77777777" w:rsidR="00D03D78" w:rsidRDefault="00D03D78" w:rsidP="00D03D78">
      <w:r>
        <w:rPr>
          <w:noProof/>
        </w:rPr>
        <w:drawing>
          <wp:inline distT="0" distB="0" distL="0" distR="0" wp14:anchorId="4F392445" wp14:editId="5E314521">
            <wp:extent cx="5274310" cy="2851785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59D8" w14:textId="77777777" w:rsidR="009F1420" w:rsidRDefault="009F1420" w:rsidP="009F1420">
      <w:pPr>
        <w:pStyle w:val="3"/>
      </w:pPr>
      <w:r>
        <w:rPr>
          <w:rFonts w:hint="eastAsia"/>
        </w:rPr>
        <w:t>选择输入前边</w:t>
      </w:r>
      <w:r>
        <w:t>我们</w:t>
      </w:r>
      <w:r>
        <w:rPr>
          <w:rFonts w:hint="eastAsia"/>
        </w:rPr>
        <w:t>新建</w:t>
      </w:r>
      <w:r>
        <w:t>的群集</w:t>
      </w:r>
      <w:proofErr w:type="spellStart"/>
      <w:r>
        <w:t>ip</w:t>
      </w:r>
      <w:proofErr w:type="spellEnd"/>
      <w:r>
        <w:t>，点击连接</w:t>
      </w:r>
    </w:p>
    <w:p w14:paraId="757DBA43" w14:textId="77777777" w:rsidR="00C22F22" w:rsidRDefault="00D03D78" w:rsidP="00622CAE">
      <w:pPr>
        <w:ind w:left="420"/>
      </w:pPr>
      <w:r>
        <w:rPr>
          <w:noProof/>
        </w:rPr>
        <w:drawing>
          <wp:inline distT="0" distB="0" distL="0" distR="0" wp14:anchorId="2335E991" wp14:editId="664E2CB3">
            <wp:extent cx="4572000" cy="4191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93D9" w14:textId="77777777" w:rsidR="00617AB5" w:rsidRDefault="00617AB5" w:rsidP="00617AB5">
      <w:pPr>
        <w:pStyle w:val="3"/>
      </w:pPr>
      <w:r>
        <w:rPr>
          <w:rFonts w:hint="eastAsia"/>
        </w:rPr>
        <w:lastRenderedPageBreak/>
        <w:t>点击完成后</w:t>
      </w:r>
      <w:r w:rsidR="00FA72F0">
        <w:rPr>
          <w:rFonts w:hint="eastAsia"/>
        </w:rPr>
        <w:t>，选择</w:t>
      </w:r>
      <w:r w:rsidR="00FA72F0">
        <w:t>添加主机到群集</w:t>
      </w:r>
    </w:p>
    <w:p w14:paraId="34B7E13F" w14:textId="77777777" w:rsidR="00FA72F0" w:rsidRPr="00FA72F0" w:rsidRDefault="00FA72F0" w:rsidP="00FA72F0">
      <w:pPr>
        <w:ind w:left="420"/>
      </w:pPr>
      <w:r>
        <w:rPr>
          <w:noProof/>
        </w:rPr>
        <w:drawing>
          <wp:inline distT="0" distB="0" distL="0" distR="0" wp14:anchorId="6015C4BD" wp14:editId="3E296E36">
            <wp:extent cx="5274310" cy="207073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F9A5" w14:textId="77777777" w:rsidR="00617AB5" w:rsidRPr="00617AB5" w:rsidRDefault="00617AB5" w:rsidP="00622CAE">
      <w:pPr>
        <w:ind w:left="420"/>
      </w:pPr>
    </w:p>
    <w:p w14:paraId="439DD48E" w14:textId="77777777" w:rsidR="001A2D60" w:rsidRDefault="001A2D60" w:rsidP="001A2D60">
      <w:pPr>
        <w:pStyle w:val="3"/>
      </w:pPr>
      <w:r>
        <w:rPr>
          <w:rFonts w:hint="eastAsia"/>
        </w:rPr>
        <w:t>如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同样</w:t>
      </w:r>
      <w:r>
        <w:t>的方式配置服务器</w:t>
      </w:r>
      <w:r>
        <w:rPr>
          <w:rFonts w:hint="eastAsia"/>
        </w:rPr>
        <w:t>2</w:t>
      </w:r>
    </w:p>
    <w:p w14:paraId="18F02C79" w14:textId="77777777" w:rsidR="00617AB5" w:rsidRDefault="00D1048D" w:rsidP="00622CAE">
      <w:pPr>
        <w:ind w:left="420"/>
      </w:pPr>
      <w:r>
        <w:rPr>
          <w:rFonts w:hint="eastAsia"/>
        </w:rPr>
        <w:t>完成后</w:t>
      </w:r>
      <w:r>
        <w:t>如下</w:t>
      </w:r>
    </w:p>
    <w:p w14:paraId="50E6CC1D" w14:textId="77777777" w:rsidR="00D1048D" w:rsidRDefault="003F6083" w:rsidP="00622CAE">
      <w:pPr>
        <w:ind w:left="420"/>
      </w:pPr>
      <w:r>
        <w:rPr>
          <w:noProof/>
        </w:rPr>
        <w:drawing>
          <wp:inline distT="0" distB="0" distL="0" distR="0" wp14:anchorId="5675E881" wp14:editId="0465835F">
            <wp:extent cx="5274310" cy="21412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A2E" w14:textId="77777777" w:rsidR="00F92A27" w:rsidRPr="001A2D60" w:rsidRDefault="00F92A27" w:rsidP="00622CAE">
      <w:pPr>
        <w:ind w:left="420"/>
      </w:pPr>
    </w:p>
    <w:p w14:paraId="1AF791CB" w14:textId="77777777" w:rsidR="005112A1" w:rsidRDefault="005112A1" w:rsidP="005112A1">
      <w:pPr>
        <w:pStyle w:val="1"/>
      </w:pPr>
      <w:r>
        <w:rPr>
          <w:rFonts w:hint="eastAsia"/>
        </w:rPr>
        <w:t>参考资料</w:t>
      </w:r>
    </w:p>
    <w:p w14:paraId="26A0CC60" w14:textId="77777777" w:rsidR="00D66D33" w:rsidRDefault="00791D7E" w:rsidP="00D66D33">
      <w:hyperlink r:id="rId35" w:history="1">
        <w:r w:rsidR="002A75B9" w:rsidRPr="00D2061A">
          <w:rPr>
            <w:rStyle w:val="a5"/>
          </w:rPr>
          <w:t>http://www.cnblogs.com/flat_peach/archive/2013/04/07/3004008.html</w:t>
        </w:r>
      </w:hyperlink>
    </w:p>
    <w:p w14:paraId="01CD3820" w14:textId="77777777" w:rsidR="002A75B9" w:rsidRDefault="00791D7E" w:rsidP="00D66D33">
      <w:hyperlink r:id="rId36" w:history="1">
        <w:r w:rsidR="00DD63C4" w:rsidRPr="00D2061A">
          <w:rPr>
            <w:rStyle w:val="a5"/>
          </w:rPr>
          <w:t>http://coding-insomnia.com/2013/02/23/clustering-rabbitmq-on-windows</w:t>
        </w:r>
      </w:hyperlink>
    </w:p>
    <w:p w14:paraId="38EECE69" w14:textId="77777777" w:rsidR="00DD63C4" w:rsidRDefault="00791D7E" w:rsidP="00D66D33">
      <w:hyperlink r:id="rId37" w:history="1">
        <w:r w:rsidR="00FD02F9" w:rsidRPr="00D23BD0">
          <w:rPr>
            <w:rStyle w:val="a5"/>
          </w:rPr>
          <w:t>http://leejia.blog.51cto.com/4356849/1421882</w:t>
        </w:r>
      </w:hyperlink>
    </w:p>
    <w:p w14:paraId="3C71611F" w14:textId="77777777" w:rsidR="00FD02F9" w:rsidRDefault="00FD02F9" w:rsidP="00D66D33"/>
    <w:p w14:paraId="64A7BDF9" w14:textId="77777777" w:rsidR="000672BB" w:rsidRPr="00D66D33" w:rsidRDefault="000672BB" w:rsidP="00D66D33"/>
    <w:p w14:paraId="122FDFE3" w14:textId="77777777" w:rsidR="009A3293" w:rsidRPr="005453A4" w:rsidRDefault="009A3293" w:rsidP="009A3293"/>
    <w:sectPr w:rsidR="009A3293" w:rsidRPr="005453A4" w:rsidSect="00163711">
      <w:headerReference w:type="default" r:id="rId38"/>
      <w:footerReference w:type="default" r:id="rId39"/>
      <w:pgSz w:w="11906" w:h="16838"/>
      <w:pgMar w:top="1440" w:right="1800" w:bottom="1440" w:left="1800" w:header="1134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E886" w14:textId="77777777" w:rsidR="00791D7E" w:rsidRDefault="00791D7E" w:rsidP="00D90613">
      <w:pPr>
        <w:ind w:left="480" w:hanging="480"/>
      </w:pPr>
      <w:r>
        <w:separator/>
      </w:r>
    </w:p>
  </w:endnote>
  <w:endnote w:type="continuationSeparator" w:id="0">
    <w:p w14:paraId="6E552813" w14:textId="77777777" w:rsidR="00791D7E" w:rsidRDefault="00791D7E" w:rsidP="00D90613">
      <w:pPr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C48F8" w14:textId="77777777" w:rsidR="00494CD8" w:rsidRDefault="009E3424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F210D78" wp14:editId="320EBED7">
              <wp:simplePos x="0" y="0"/>
              <wp:positionH relativeFrom="column">
                <wp:posOffset>8890</wp:posOffset>
              </wp:positionH>
              <wp:positionV relativeFrom="paragraph">
                <wp:posOffset>-300990</wp:posOffset>
              </wp:positionV>
              <wp:extent cx="5267325" cy="0"/>
              <wp:effectExtent l="0" t="0" r="28575" b="1905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5FAE2" id="直接连接符 8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23.7pt" to="415.45pt,-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" strokecolor="#a5a5a5 [2092]"/>
          </w:pict>
        </mc:Fallback>
      </mc:AlternateContent>
    </w:r>
    <w:r w:rsidR="00494CD8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ABC0429" wp14:editId="19F892BB">
              <wp:simplePos x="0" y="0"/>
              <wp:positionH relativeFrom="column">
                <wp:posOffset>3975404</wp:posOffset>
              </wp:positionH>
              <wp:positionV relativeFrom="paragraph">
                <wp:posOffset>-266700</wp:posOffset>
              </wp:positionV>
              <wp:extent cx="341906" cy="270344"/>
              <wp:effectExtent l="0" t="0" r="127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06" cy="27034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4A380A" w14:textId="77777777" w:rsidR="00494CD8" w:rsidRPr="00494CD8" w:rsidRDefault="00494CD8" w:rsidP="00494CD8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494CD8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494CD8">
                            <w:rPr>
                              <w:rFonts w:asciiTheme="minorHAnsi" w:hAnsiTheme="minorHAnsi" w:cstheme="minorHAnsi"/>
                            </w:rPr>
                            <w:instrText>PAGE   \* MERGEFORMAT</w:instrText>
                          </w:r>
                          <w:r w:rsidRPr="00494CD8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FD02F9" w:rsidRPr="00FD02F9">
                            <w:rPr>
                              <w:rFonts w:asciiTheme="minorHAnsi" w:hAnsiTheme="minorHAnsi" w:cstheme="minorHAnsi"/>
                              <w:noProof/>
                              <w:lang w:val="zh-CN"/>
                            </w:rPr>
                            <w:t>17</w:t>
                          </w:r>
                          <w:r w:rsidRPr="00494CD8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2A0A82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313pt;margin-top:-21pt;width:26.9pt;height:21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" fillcolor="#cce8cf [3201]" stroked="f" strokeweight=".5pt">
              <v:textbox>
                <w:txbxContent>
                  <w:p w:rsidR="00494CD8" w:rsidRPr="00494CD8" w:rsidRDefault="00494CD8" w:rsidP="00494CD8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494CD8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494CD8">
                      <w:rPr>
                        <w:rFonts w:asciiTheme="minorHAnsi" w:hAnsiTheme="minorHAnsi" w:cstheme="minorHAnsi"/>
                      </w:rPr>
                      <w:instrText>PAGE   \* MERGEFORMAT</w:instrText>
                    </w:r>
                    <w:r w:rsidRPr="00494CD8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FD02F9" w:rsidRPr="00FD02F9">
                      <w:rPr>
                        <w:rFonts w:asciiTheme="minorHAnsi" w:hAnsiTheme="minorHAnsi" w:cstheme="minorHAnsi"/>
                        <w:noProof/>
                        <w:lang w:val="zh-CN"/>
                      </w:rPr>
                      <w:t>17</w:t>
                    </w:r>
                    <w:r w:rsidRPr="00494CD8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94CD8" w:rsidRPr="00494CD8">
      <w:rPr>
        <w:noProof/>
      </w:rPr>
      <w:drawing>
        <wp:anchor distT="0" distB="0" distL="114300" distR="114300" simplePos="0" relativeHeight="251666944" behindDoc="0" locked="0" layoutInCell="1" allowOverlap="1" wp14:anchorId="7021D0E5" wp14:editId="5C57CD89">
          <wp:simplePos x="0" y="0"/>
          <wp:positionH relativeFrom="margin">
            <wp:posOffset>1996440</wp:posOffset>
          </wp:positionH>
          <wp:positionV relativeFrom="paragraph">
            <wp:posOffset>-248920</wp:posOffset>
          </wp:positionV>
          <wp:extent cx="1281430" cy="251460"/>
          <wp:effectExtent l="0" t="0" r="0" b="0"/>
          <wp:wrapNone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43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CD8" w:rsidRPr="00494CD8">
      <w:rPr>
        <w:noProof/>
      </w:rPr>
      <w:drawing>
        <wp:anchor distT="0" distB="0" distL="114300" distR="114300" simplePos="0" relativeHeight="251665920" behindDoc="0" locked="0" layoutInCell="1" allowOverlap="1" wp14:anchorId="2F74F3C9" wp14:editId="34B938E4">
          <wp:simplePos x="0" y="0"/>
          <wp:positionH relativeFrom="column">
            <wp:posOffset>0</wp:posOffset>
          </wp:positionH>
          <wp:positionV relativeFrom="paragraph">
            <wp:posOffset>-240030</wp:posOffset>
          </wp:positionV>
          <wp:extent cx="870585" cy="323850"/>
          <wp:effectExtent l="0" t="0" r="5715" b="0"/>
          <wp:wrapNone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58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CD8" w:rsidRPr="00494CD8">
      <w:rPr>
        <w:noProof/>
      </w:rPr>
      <w:drawing>
        <wp:anchor distT="0" distB="0" distL="114300" distR="114300" simplePos="0" relativeHeight="251667968" behindDoc="0" locked="0" layoutInCell="1" allowOverlap="1" wp14:anchorId="40C8589F" wp14:editId="60FCA4C6">
          <wp:simplePos x="0" y="0"/>
          <wp:positionH relativeFrom="margin">
            <wp:posOffset>4950460</wp:posOffset>
          </wp:positionH>
          <wp:positionV relativeFrom="paragraph">
            <wp:posOffset>-285276</wp:posOffset>
          </wp:positionV>
          <wp:extent cx="323850" cy="321945"/>
          <wp:effectExtent l="0" t="0" r="0" b="1905"/>
          <wp:wrapNone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1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CD8">
      <w:rPr>
        <w:rFonts w:hint="eastAsia"/>
      </w:rPr>
      <w:t xml:space="preserve"> </w:t>
    </w:r>
    <w:r w:rsidR="00494CD8"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065DB" w14:textId="77777777" w:rsidR="00791D7E" w:rsidRDefault="00791D7E" w:rsidP="00D90613">
      <w:pPr>
        <w:ind w:left="480" w:hanging="480"/>
      </w:pPr>
      <w:r>
        <w:separator/>
      </w:r>
    </w:p>
  </w:footnote>
  <w:footnote w:type="continuationSeparator" w:id="0">
    <w:p w14:paraId="364DE606" w14:textId="77777777" w:rsidR="00791D7E" w:rsidRDefault="00791D7E" w:rsidP="00D90613">
      <w:pPr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771C" w14:textId="70D15FE8" w:rsidR="001D5987" w:rsidRDefault="001D5987" w:rsidP="006432BA">
    <w:pPr>
      <w:pStyle w:val="a7"/>
      <w:pBdr>
        <w:bottom w:val="single" w:sz="6" w:space="0" w:color="auto"/>
      </w:pBdr>
      <w:ind w:right="360"/>
    </w:pPr>
    <w:r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D5F"/>
    <w:multiLevelType w:val="hybridMultilevel"/>
    <w:tmpl w:val="00A409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484018"/>
    <w:multiLevelType w:val="hybridMultilevel"/>
    <w:tmpl w:val="14D8E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977FFA"/>
    <w:multiLevelType w:val="multilevel"/>
    <w:tmpl w:val="3AE24B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A448AC"/>
    <w:multiLevelType w:val="hybridMultilevel"/>
    <w:tmpl w:val="82C40D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1B48F2"/>
    <w:multiLevelType w:val="hybridMultilevel"/>
    <w:tmpl w:val="5B403F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026192"/>
    <w:multiLevelType w:val="multilevel"/>
    <w:tmpl w:val="3AE24B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34430C3"/>
    <w:multiLevelType w:val="multilevel"/>
    <w:tmpl w:val="3CA03E3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DB31FE"/>
    <w:multiLevelType w:val="hybridMultilevel"/>
    <w:tmpl w:val="0EAAD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C960A4"/>
    <w:multiLevelType w:val="hybridMultilevel"/>
    <w:tmpl w:val="6C7890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948466F"/>
    <w:multiLevelType w:val="hybridMultilevel"/>
    <w:tmpl w:val="95B4885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B267359"/>
    <w:multiLevelType w:val="hybridMultilevel"/>
    <w:tmpl w:val="C9F65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9A0A0F"/>
    <w:multiLevelType w:val="hybridMultilevel"/>
    <w:tmpl w:val="3CA03E3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0A25097"/>
    <w:multiLevelType w:val="multilevel"/>
    <w:tmpl w:val="3AE24B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1632EDF"/>
    <w:multiLevelType w:val="hybridMultilevel"/>
    <w:tmpl w:val="C21E705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C26831"/>
    <w:multiLevelType w:val="hybridMultilevel"/>
    <w:tmpl w:val="CEBED6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310826"/>
    <w:multiLevelType w:val="multilevel"/>
    <w:tmpl w:val="6C78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51323B"/>
    <w:multiLevelType w:val="hybridMultilevel"/>
    <w:tmpl w:val="93C69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09F7C77"/>
    <w:multiLevelType w:val="hybridMultilevel"/>
    <w:tmpl w:val="8C88CF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8140E0"/>
    <w:multiLevelType w:val="hybridMultilevel"/>
    <w:tmpl w:val="11F403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227F77"/>
    <w:multiLevelType w:val="hybridMultilevel"/>
    <w:tmpl w:val="87DA253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9F87C1D"/>
    <w:multiLevelType w:val="hybridMultilevel"/>
    <w:tmpl w:val="C2F4824A"/>
    <w:lvl w:ilvl="0" w:tplc="DD98B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DC1C98"/>
    <w:multiLevelType w:val="multilevel"/>
    <w:tmpl w:val="93C699B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7"/>
  </w:num>
  <w:num w:numId="5">
    <w:abstractNumId w:val="8"/>
  </w:num>
  <w:num w:numId="6">
    <w:abstractNumId w:val="7"/>
  </w:num>
  <w:num w:numId="7">
    <w:abstractNumId w:val="15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  <w:num w:numId="15">
    <w:abstractNumId w:val="5"/>
  </w:num>
  <w:num w:numId="16">
    <w:abstractNumId w:val="16"/>
  </w:num>
  <w:num w:numId="17">
    <w:abstractNumId w:val="21"/>
  </w:num>
  <w:num w:numId="18">
    <w:abstractNumId w:val="11"/>
  </w:num>
  <w:num w:numId="19">
    <w:abstractNumId w:val="6"/>
  </w:num>
  <w:num w:numId="20">
    <w:abstractNumId w:val="19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A9"/>
    <w:rsid w:val="00005E04"/>
    <w:rsid w:val="00012875"/>
    <w:rsid w:val="000168C9"/>
    <w:rsid w:val="000245DF"/>
    <w:rsid w:val="0003119A"/>
    <w:rsid w:val="000334FA"/>
    <w:rsid w:val="000456D9"/>
    <w:rsid w:val="00056CE0"/>
    <w:rsid w:val="0006399C"/>
    <w:rsid w:val="00066B1F"/>
    <w:rsid w:val="000672BB"/>
    <w:rsid w:val="000878B2"/>
    <w:rsid w:val="0009283A"/>
    <w:rsid w:val="000A2641"/>
    <w:rsid w:val="000A4025"/>
    <w:rsid w:val="000A7F45"/>
    <w:rsid w:val="000B0A9D"/>
    <w:rsid w:val="000B45E6"/>
    <w:rsid w:val="000B4883"/>
    <w:rsid w:val="000C1E61"/>
    <w:rsid w:val="000C2A83"/>
    <w:rsid w:val="000D1C66"/>
    <w:rsid w:val="000D60AF"/>
    <w:rsid w:val="000E346F"/>
    <w:rsid w:val="000F73A9"/>
    <w:rsid w:val="00100908"/>
    <w:rsid w:val="001237D8"/>
    <w:rsid w:val="00133626"/>
    <w:rsid w:val="00143C2C"/>
    <w:rsid w:val="00146B6E"/>
    <w:rsid w:val="00163711"/>
    <w:rsid w:val="0017010A"/>
    <w:rsid w:val="0018121A"/>
    <w:rsid w:val="001A0E25"/>
    <w:rsid w:val="001A22FC"/>
    <w:rsid w:val="001A2D60"/>
    <w:rsid w:val="001A3F67"/>
    <w:rsid w:val="001A49F7"/>
    <w:rsid w:val="001A56C0"/>
    <w:rsid w:val="001A7D58"/>
    <w:rsid w:val="001B39F5"/>
    <w:rsid w:val="001B3D55"/>
    <w:rsid w:val="001B5895"/>
    <w:rsid w:val="001C4A02"/>
    <w:rsid w:val="001C57C6"/>
    <w:rsid w:val="001D21F3"/>
    <w:rsid w:val="001D2A8A"/>
    <w:rsid w:val="001D5987"/>
    <w:rsid w:val="001E289A"/>
    <w:rsid w:val="001E685D"/>
    <w:rsid w:val="001E72B8"/>
    <w:rsid w:val="001F6603"/>
    <w:rsid w:val="00204E5B"/>
    <w:rsid w:val="00205128"/>
    <w:rsid w:val="00205371"/>
    <w:rsid w:val="00207CED"/>
    <w:rsid w:val="00207F15"/>
    <w:rsid w:val="00233028"/>
    <w:rsid w:val="00252D18"/>
    <w:rsid w:val="002629D7"/>
    <w:rsid w:val="002647DC"/>
    <w:rsid w:val="00290533"/>
    <w:rsid w:val="002930F4"/>
    <w:rsid w:val="00297454"/>
    <w:rsid w:val="002A34DB"/>
    <w:rsid w:val="002A75B9"/>
    <w:rsid w:val="002B04A5"/>
    <w:rsid w:val="002B2345"/>
    <w:rsid w:val="002B4C2E"/>
    <w:rsid w:val="002D546C"/>
    <w:rsid w:val="002E1623"/>
    <w:rsid w:val="002E3A0F"/>
    <w:rsid w:val="002E7EC0"/>
    <w:rsid w:val="002F0CCE"/>
    <w:rsid w:val="002F4DA5"/>
    <w:rsid w:val="002F57AC"/>
    <w:rsid w:val="00304862"/>
    <w:rsid w:val="00304BEE"/>
    <w:rsid w:val="00305084"/>
    <w:rsid w:val="003061B8"/>
    <w:rsid w:val="00314904"/>
    <w:rsid w:val="00325006"/>
    <w:rsid w:val="00330694"/>
    <w:rsid w:val="003503DE"/>
    <w:rsid w:val="0035045F"/>
    <w:rsid w:val="003544B9"/>
    <w:rsid w:val="00367BF0"/>
    <w:rsid w:val="00385843"/>
    <w:rsid w:val="00386BA3"/>
    <w:rsid w:val="003B4E52"/>
    <w:rsid w:val="003B6FB8"/>
    <w:rsid w:val="003C79C8"/>
    <w:rsid w:val="003D158B"/>
    <w:rsid w:val="003E18E3"/>
    <w:rsid w:val="003F3BAD"/>
    <w:rsid w:val="003F5997"/>
    <w:rsid w:val="003F6083"/>
    <w:rsid w:val="00402ACF"/>
    <w:rsid w:val="00407070"/>
    <w:rsid w:val="004241F6"/>
    <w:rsid w:val="004336D5"/>
    <w:rsid w:val="0044149D"/>
    <w:rsid w:val="00455865"/>
    <w:rsid w:val="00464FE8"/>
    <w:rsid w:val="004848A9"/>
    <w:rsid w:val="00491088"/>
    <w:rsid w:val="00494CD8"/>
    <w:rsid w:val="004A4E24"/>
    <w:rsid w:val="004C4D49"/>
    <w:rsid w:val="004F65CA"/>
    <w:rsid w:val="004F794E"/>
    <w:rsid w:val="005036E9"/>
    <w:rsid w:val="0050428C"/>
    <w:rsid w:val="005068E9"/>
    <w:rsid w:val="005112A1"/>
    <w:rsid w:val="005228F9"/>
    <w:rsid w:val="005256B0"/>
    <w:rsid w:val="00531E56"/>
    <w:rsid w:val="005453A4"/>
    <w:rsid w:val="00545ABF"/>
    <w:rsid w:val="00554089"/>
    <w:rsid w:val="00562101"/>
    <w:rsid w:val="00563ED3"/>
    <w:rsid w:val="00570368"/>
    <w:rsid w:val="005709AD"/>
    <w:rsid w:val="005747DC"/>
    <w:rsid w:val="00575990"/>
    <w:rsid w:val="00577317"/>
    <w:rsid w:val="00590E75"/>
    <w:rsid w:val="0059761A"/>
    <w:rsid w:val="005B36A6"/>
    <w:rsid w:val="005B60E4"/>
    <w:rsid w:val="005C55B1"/>
    <w:rsid w:val="005D5004"/>
    <w:rsid w:val="005D7CF9"/>
    <w:rsid w:val="005E407C"/>
    <w:rsid w:val="005E4B41"/>
    <w:rsid w:val="005F2348"/>
    <w:rsid w:val="005F6F8B"/>
    <w:rsid w:val="006104E8"/>
    <w:rsid w:val="00616AB4"/>
    <w:rsid w:val="00616D25"/>
    <w:rsid w:val="00617AB5"/>
    <w:rsid w:val="0062060B"/>
    <w:rsid w:val="00622CAE"/>
    <w:rsid w:val="006335EF"/>
    <w:rsid w:val="006413A8"/>
    <w:rsid w:val="00641483"/>
    <w:rsid w:val="006432BA"/>
    <w:rsid w:val="006437F9"/>
    <w:rsid w:val="00674968"/>
    <w:rsid w:val="00674AEE"/>
    <w:rsid w:val="00692B4B"/>
    <w:rsid w:val="006A1274"/>
    <w:rsid w:val="006A1C60"/>
    <w:rsid w:val="006B1593"/>
    <w:rsid w:val="006B5459"/>
    <w:rsid w:val="006B7DEF"/>
    <w:rsid w:val="006C0C3A"/>
    <w:rsid w:val="006C0C9F"/>
    <w:rsid w:val="006D22C5"/>
    <w:rsid w:val="006D3531"/>
    <w:rsid w:val="006D59C2"/>
    <w:rsid w:val="006D66C8"/>
    <w:rsid w:val="006E0E25"/>
    <w:rsid w:val="006E6850"/>
    <w:rsid w:val="00705CD5"/>
    <w:rsid w:val="0072310D"/>
    <w:rsid w:val="00725DC7"/>
    <w:rsid w:val="00727601"/>
    <w:rsid w:val="007348D5"/>
    <w:rsid w:val="00755CB0"/>
    <w:rsid w:val="00763E3D"/>
    <w:rsid w:val="00765708"/>
    <w:rsid w:val="0077151A"/>
    <w:rsid w:val="00791D7E"/>
    <w:rsid w:val="007A249B"/>
    <w:rsid w:val="007A25C4"/>
    <w:rsid w:val="007A2EB5"/>
    <w:rsid w:val="007B7CBC"/>
    <w:rsid w:val="007C1222"/>
    <w:rsid w:val="007C6358"/>
    <w:rsid w:val="007D5513"/>
    <w:rsid w:val="007D55FF"/>
    <w:rsid w:val="007E7043"/>
    <w:rsid w:val="007F1B3F"/>
    <w:rsid w:val="007F40B0"/>
    <w:rsid w:val="00805C5F"/>
    <w:rsid w:val="00811929"/>
    <w:rsid w:val="00811B80"/>
    <w:rsid w:val="00812989"/>
    <w:rsid w:val="0081494A"/>
    <w:rsid w:val="00815500"/>
    <w:rsid w:val="00827883"/>
    <w:rsid w:val="0083121F"/>
    <w:rsid w:val="00842A60"/>
    <w:rsid w:val="00843567"/>
    <w:rsid w:val="00857645"/>
    <w:rsid w:val="0087304F"/>
    <w:rsid w:val="008753A2"/>
    <w:rsid w:val="00875CB8"/>
    <w:rsid w:val="00881EED"/>
    <w:rsid w:val="0088301D"/>
    <w:rsid w:val="00894DAC"/>
    <w:rsid w:val="008A4C25"/>
    <w:rsid w:val="008A5888"/>
    <w:rsid w:val="008A62EA"/>
    <w:rsid w:val="008C2A68"/>
    <w:rsid w:val="008C3C4F"/>
    <w:rsid w:val="008D0CE2"/>
    <w:rsid w:val="008D2DAA"/>
    <w:rsid w:val="008D5127"/>
    <w:rsid w:val="008E09F8"/>
    <w:rsid w:val="008E6C6D"/>
    <w:rsid w:val="008E6FA4"/>
    <w:rsid w:val="008F23FD"/>
    <w:rsid w:val="008F283F"/>
    <w:rsid w:val="00907183"/>
    <w:rsid w:val="00914829"/>
    <w:rsid w:val="00916205"/>
    <w:rsid w:val="0092675F"/>
    <w:rsid w:val="0093643E"/>
    <w:rsid w:val="00937D8C"/>
    <w:rsid w:val="00953443"/>
    <w:rsid w:val="00965152"/>
    <w:rsid w:val="009A3293"/>
    <w:rsid w:val="009A490A"/>
    <w:rsid w:val="009B100B"/>
    <w:rsid w:val="009B1A12"/>
    <w:rsid w:val="009B7A4A"/>
    <w:rsid w:val="009C686A"/>
    <w:rsid w:val="009E0643"/>
    <w:rsid w:val="009E1F7C"/>
    <w:rsid w:val="009E3424"/>
    <w:rsid w:val="009F10AC"/>
    <w:rsid w:val="009F1420"/>
    <w:rsid w:val="00A0030F"/>
    <w:rsid w:val="00A00540"/>
    <w:rsid w:val="00A11276"/>
    <w:rsid w:val="00A127B0"/>
    <w:rsid w:val="00A33C5A"/>
    <w:rsid w:val="00A35136"/>
    <w:rsid w:val="00A45F71"/>
    <w:rsid w:val="00A6203D"/>
    <w:rsid w:val="00A64784"/>
    <w:rsid w:val="00A64EE1"/>
    <w:rsid w:val="00A73436"/>
    <w:rsid w:val="00A83C58"/>
    <w:rsid w:val="00A845CF"/>
    <w:rsid w:val="00A874C8"/>
    <w:rsid w:val="00A92846"/>
    <w:rsid w:val="00A97907"/>
    <w:rsid w:val="00AB7669"/>
    <w:rsid w:val="00AC3B83"/>
    <w:rsid w:val="00AC5CF9"/>
    <w:rsid w:val="00AD3EC6"/>
    <w:rsid w:val="00AD510D"/>
    <w:rsid w:val="00AE1B25"/>
    <w:rsid w:val="00AE613F"/>
    <w:rsid w:val="00AF42EE"/>
    <w:rsid w:val="00AF725A"/>
    <w:rsid w:val="00B01C59"/>
    <w:rsid w:val="00B27F65"/>
    <w:rsid w:val="00B32EEC"/>
    <w:rsid w:val="00B370B5"/>
    <w:rsid w:val="00B466C5"/>
    <w:rsid w:val="00B724C9"/>
    <w:rsid w:val="00B74DCE"/>
    <w:rsid w:val="00B75625"/>
    <w:rsid w:val="00B80914"/>
    <w:rsid w:val="00B8448B"/>
    <w:rsid w:val="00B97E2F"/>
    <w:rsid w:val="00BA2806"/>
    <w:rsid w:val="00BB2336"/>
    <w:rsid w:val="00BD3F90"/>
    <w:rsid w:val="00BE0334"/>
    <w:rsid w:val="00BE1110"/>
    <w:rsid w:val="00BF1265"/>
    <w:rsid w:val="00C0241B"/>
    <w:rsid w:val="00C05799"/>
    <w:rsid w:val="00C10C27"/>
    <w:rsid w:val="00C22434"/>
    <w:rsid w:val="00C22F22"/>
    <w:rsid w:val="00C24880"/>
    <w:rsid w:val="00C258E5"/>
    <w:rsid w:val="00C26B97"/>
    <w:rsid w:val="00C318F5"/>
    <w:rsid w:val="00C4427B"/>
    <w:rsid w:val="00C558BB"/>
    <w:rsid w:val="00C72EF0"/>
    <w:rsid w:val="00C74339"/>
    <w:rsid w:val="00C75CB3"/>
    <w:rsid w:val="00C77D16"/>
    <w:rsid w:val="00C90DB7"/>
    <w:rsid w:val="00C97CF8"/>
    <w:rsid w:val="00CA0715"/>
    <w:rsid w:val="00CA3587"/>
    <w:rsid w:val="00CD143F"/>
    <w:rsid w:val="00CD31A6"/>
    <w:rsid w:val="00CD5607"/>
    <w:rsid w:val="00CE1501"/>
    <w:rsid w:val="00CE6711"/>
    <w:rsid w:val="00CF2E09"/>
    <w:rsid w:val="00D03D78"/>
    <w:rsid w:val="00D10207"/>
    <w:rsid w:val="00D1048D"/>
    <w:rsid w:val="00D27E09"/>
    <w:rsid w:val="00D32BBB"/>
    <w:rsid w:val="00D3790D"/>
    <w:rsid w:val="00D37984"/>
    <w:rsid w:val="00D42385"/>
    <w:rsid w:val="00D442DC"/>
    <w:rsid w:val="00D4628C"/>
    <w:rsid w:val="00D463CF"/>
    <w:rsid w:val="00D606FC"/>
    <w:rsid w:val="00D66D33"/>
    <w:rsid w:val="00D7263E"/>
    <w:rsid w:val="00D7490F"/>
    <w:rsid w:val="00D74C64"/>
    <w:rsid w:val="00D76567"/>
    <w:rsid w:val="00D77BEF"/>
    <w:rsid w:val="00D833A3"/>
    <w:rsid w:val="00D85422"/>
    <w:rsid w:val="00D90613"/>
    <w:rsid w:val="00D9116C"/>
    <w:rsid w:val="00DA2568"/>
    <w:rsid w:val="00DA301B"/>
    <w:rsid w:val="00DA4921"/>
    <w:rsid w:val="00DB07D0"/>
    <w:rsid w:val="00DC7D0A"/>
    <w:rsid w:val="00DD5021"/>
    <w:rsid w:val="00DD63C4"/>
    <w:rsid w:val="00DE0B9A"/>
    <w:rsid w:val="00DE4813"/>
    <w:rsid w:val="00DE4CE7"/>
    <w:rsid w:val="00E2181F"/>
    <w:rsid w:val="00E249CF"/>
    <w:rsid w:val="00E3129A"/>
    <w:rsid w:val="00E35611"/>
    <w:rsid w:val="00E40E2E"/>
    <w:rsid w:val="00E41CF9"/>
    <w:rsid w:val="00E44777"/>
    <w:rsid w:val="00E46928"/>
    <w:rsid w:val="00E513BB"/>
    <w:rsid w:val="00E554DD"/>
    <w:rsid w:val="00E713B9"/>
    <w:rsid w:val="00E84585"/>
    <w:rsid w:val="00E8641B"/>
    <w:rsid w:val="00E95923"/>
    <w:rsid w:val="00EA0A85"/>
    <w:rsid w:val="00EB6E5F"/>
    <w:rsid w:val="00EC3AA4"/>
    <w:rsid w:val="00EE00EA"/>
    <w:rsid w:val="00EE076A"/>
    <w:rsid w:val="00EE1136"/>
    <w:rsid w:val="00EE1FBB"/>
    <w:rsid w:val="00EE5FC0"/>
    <w:rsid w:val="00EF2FCB"/>
    <w:rsid w:val="00EF64E0"/>
    <w:rsid w:val="00F00C57"/>
    <w:rsid w:val="00F02168"/>
    <w:rsid w:val="00F27DA6"/>
    <w:rsid w:val="00F337AE"/>
    <w:rsid w:val="00F51318"/>
    <w:rsid w:val="00F552EC"/>
    <w:rsid w:val="00F67673"/>
    <w:rsid w:val="00F72293"/>
    <w:rsid w:val="00F92A27"/>
    <w:rsid w:val="00FA43E4"/>
    <w:rsid w:val="00FA6D4B"/>
    <w:rsid w:val="00FA72F0"/>
    <w:rsid w:val="00FB472A"/>
    <w:rsid w:val="00FC45AD"/>
    <w:rsid w:val="00FC5E76"/>
    <w:rsid w:val="00FC69F2"/>
    <w:rsid w:val="00FD02F9"/>
    <w:rsid w:val="00FD403D"/>
    <w:rsid w:val="00FD4042"/>
    <w:rsid w:val="00FD773D"/>
    <w:rsid w:val="00FE325F"/>
    <w:rsid w:val="00FE5AE9"/>
    <w:rsid w:val="00FE679C"/>
    <w:rsid w:val="00FE6E2A"/>
    <w:rsid w:val="00FF1409"/>
    <w:rsid w:val="00FF329A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57C9B"/>
  <w15:docId w15:val="{89C2120C-53BD-4E26-B6D9-C68BC11E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25C4"/>
    <w:pPr>
      <w:widowControl w:val="0"/>
      <w:spacing w:line="288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77D16"/>
    <w:pPr>
      <w:keepNext/>
      <w:keepLines/>
      <w:numPr>
        <w:numId w:val="9"/>
      </w:numPr>
      <w:spacing w:line="360" w:lineRule="auto"/>
      <w:outlineLvl w:val="0"/>
    </w:pPr>
    <w:rPr>
      <w:rFonts w:eastAsiaTheme="majorEastAsia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C77D16"/>
    <w:pPr>
      <w:keepNext/>
      <w:keepLines/>
      <w:numPr>
        <w:ilvl w:val="1"/>
        <w:numId w:val="9"/>
      </w:numPr>
      <w:spacing w:line="360" w:lineRule="auto"/>
      <w:outlineLvl w:val="1"/>
    </w:pPr>
    <w:rPr>
      <w:rFonts w:ascii="Arial" w:hAnsi="Arial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C77D16"/>
    <w:pPr>
      <w:keepNext/>
      <w:keepLines/>
      <w:numPr>
        <w:ilvl w:val="2"/>
        <w:numId w:val="9"/>
      </w:numPr>
      <w:spacing w:line="360" w:lineRule="auto"/>
      <w:outlineLvl w:val="2"/>
    </w:pPr>
    <w:rPr>
      <w:rFonts w:eastAsiaTheme="majorEastAsia"/>
      <w:bCs/>
      <w:sz w:val="24"/>
      <w:szCs w:val="32"/>
    </w:rPr>
  </w:style>
  <w:style w:type="paragraph" w:styleId="4">
    <w:name w:val="heading 4"/>
    <w:basedOn w:val="a"/>
    <w:next w:val="a"/>
    <w:qFormat/>
    <w:rsid w:val="00C77D16"/>
    <w:pPr>
      <w:keepNext/>
      <w:numPr>
        <w:ilvl w:val="3"/>
        <w:numId w:val="9"/>
      </w:numPr>
      <w:spacing w:line="360" w:lineRule="auto"/>
      <w:outlineLvl w:val="3"/>
    </w:pPr>
    <w:rPr>
      <w:bCs/>
      <w:sz w:val="24"/>
      <w:szCs w:val="28"/>
    </w:rPr>
  </w:style>
  <w:style w:type="paragraph" w:styleId="5">
    <w:name w:val="heading 5"/>
    <w:basedOn w:val="a"/>
    <w:next w:val="a"/>
    <w:qFormat/>
    <w:rsid w:val="00C77D16"/>
    <w:pPr>
      <w:numPr>
        <w:ilvl w:val="4"/>
        <w:numId w:val="9"/>
      </w:numPr>
      <w:spacing w:line="360" w:lineRule="auto"/>
      <w:outlineLvl w:val="4"/>
    </w:pPr>
    <w:rPr>
      <w:bCs/>
      <w:iCs/>
      <w:sz w:val="24"/>
      <w:szCs w:val="26"/>
    </w:rPr>
  </w:style>
  <w:style w:type="paragraph" w:styleId="6">
    <w:name w:val="heading 6"/>
    <w:basedOn w:val="a"/>
    <w:next w:val="a"/>
    <w:qFormat/>
    <w:rsid w:val="00F02168"/>
    <w:pPr>
      <w:numPr>
        <w:ilvl w:val="5"/>
        <w:numId w:val="9"/>
      </w:numPr>
      <w:spacing w:before="240" w:after="60"/>
      <w:outlineLvl w:val="5"/>
    </w:pPr>
    <w:rPr>
      <w:b/>
      <w:bCs/>
      <w:sz w:val="24"/>
      <w:szCs w:val="22"/>
    </w:rPr>
  </w:style>
  <w:style w:type="paragraph" w:styleId="7">
    <w:name w:val="heading 7"/>
    <w:basedOn w:val="a"/>
    <w:next w:val="a"/>
    <w:qFormat/>
    <w:rsid w:val="00F02168"/>
    <w:pPr>
      <w:numPr>
        <w:ilvl w:val="6"/>
        <w:numId w:val="9"/>
      </w:numPr>
      <w:spacing w:before="240" w:after="60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F02168"/>
    <w:pPr>
      <w:numPr>
        <w:ilvl w:val="7"/>
        <w:numId w:val="9"/>
      </w:numPr>
      <w:spacing w:before="240" w:after="60"/>
      <w:outlineLvl w:val="7"/>
    </w:pPr>
    <w:rPr>
      <w:b/>
      <w:iCs/>
      <w:sz w:val="24"/>
    </w:rPr>
  </w:style>
  <w:style w:type="paragraph" w:styleId="9">
    <w:name w:val="heading 9"/>
    <w:basedOn w:val="a"/>
    <w:next w:val="a"/>
    <w:qFormat/>
    <w:rsid w:val="00F02168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290533"/>
    <w:rPr>
      <w:rFonts w:ascii="Courier New" w:hAnsi="Courier New"/>
    </w:rPr>
  </w:style>
  <w:style w:type="character" w:customStyle="1" w:styleId="Char">
    <w:name w:val="代码 Char"/>
    <w:basedOn w:val="a0"/>
    <w:link w:val="a3"/>
    <w:rsid w:val="00937D8C"/>
    <w:rPr>
      <w:rFonts w:ascii="Courier New" w:eastAsia="宋体" w:hAnsi="Courier New"/>
      <w:kern w:val="2"/>
      <w:sz w:val="21"/>
      <w:szCs w:val="24"/>
      <w:lang w:val="en-US" w:eastAsia="zh-CN" w:bidi="ar-SA"/>
    </w:rPr>
  </w:style>
  <w:style w:type="paragraph" w:customStyle="1" w:styleId="a4">
    <w:name w:val="正文内容"/>
    <w:basedOn w:val="a"/>
    <w:rsid w:val="001A7D58"/>
    <w:pPr>
      <w:spacing w:beforeLines="50"/>
      <w:ind w:firstLineChars="200" w:firstLine="200"/>
    </w:pPr>
  </w:style>
  <w:style w:type="paragraph" w:styleId="TOC1">
    <w:name w:val="toc 1"/>
    <w:basedOn w:val="a"/>
    <w:next w:val="a"/>
    <w:autoRedefine/>
    <w:uiPriority w:val="39"/>
    <w:rsid w:val="00843567"/>
    <w:pPr>
      <w:tabs>
        <w:tab w:val="left" w:pos="420"/>
        <w:tab w:val="right" w:leader="dot" w:pos="8296"/>
      </w:tabs>
    </w:pPr>
    <w:rPr>
      <w:b/>
    </w:rPr>
  </w:style>
  <w:style w:type="paragraph" w:styleId="TOC2">
    <w:name w:val="toc 2"/>
    <w:basedOn w:val="a"/>
    <w:next w:val="a"/>
    <w:autoRedefine/>
    <w:uiPriority w:val="39"/>
    <w:rsid w:val="00705CD5"/>
    <w:pPr>
      <w:ind w:leftChars="200" w:left="420"/>
    </w:pPr>
  </w:style>
  <w:style w:type="character" w:styleId="a5">
    <w:name w:val="Hyperlink"/>
    <w:basedOn w:val="a0"/>
    <w:rsid w:val="00705CD5"/>
    <w:rPr>
      <w:color w:val="0000FF"/>
      <w:u w:val="single"/>
    </w:rPr>
  </w:style>
  <w:style w:type="paragraph" w:styleId="a6">
    <w:name w:val="Document Map"/>
    <w:basedOn w:val="a"/>
    <w:semiHidden/>
    <w:rsid w:val="00F27DA6"/>
    <w:pPr>
      <w:shd w:val="clear" w:color="auto" w:fill="000080"/>
    </w:pPr>
    <w:rPr>
      <w:rFonts w:ascii="宋体"/>
      <w:sz w:val="20"/>
      <w:szCs w:val="20"/>
    </w:rPr>
  </w:style>
  <w:style w:type="paragraph" w:styleId="a7">
    <w:name w:val="header"/>
    <w:basedOn w:val="a"/>
    <w:link w:val="a8"/>
    <w:uiPriority w:val="99"/>
    <w:rsid w:val="0057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a"/>
    <w:uiPriority w:val="99"/>
    <w:rsid w:val="00F3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b">
    <w:name w:val="目录标题"/>
    <w:basedOn w:val="a"/>
    <w:rsid w:val="00F337AE"/>
    <w:pPr>
      <w:spacing w:beforeLines="200" w:afterLines="200"/>
      <w:jc w:val="center"/>
    </w:pPr>
    <w:rPr>
      <w:b/>
      <w:sz w:val="44"/>
    </w:rPr>
  </w:style>
  <w:style w:type="paragraph" w:customStyle="1" w:styleId="ac">
    <w:name w:val="文档标题"/>
    <w:basedOn w:val="a"/>
    <w:rsid w:val="00DD5021"/>
    <w:pPr>
      <w:spacing w:beforeLines="500"/>
      <w:jc w:val="center"/>
    </w:pPr>
    <w:rPr>
      <w:b/>
      <w:sz w:val="52"/>
    </w:rPr>
  </w:style>
  <w:style w:type="character" w:styleId="ad">
    <w:name w:val="page number"/>
    <w:basedOn w:val="a0"/>
    <w:rsid w:val="001A56C0"/>
  </w:style>
  <w:style w:type="paragraph" w:styleId="TOC3">
    <w:name w:val="toc 3"/>
    <w:basedOn w:val="a"/>
    <w:next w:val="a"/>
    <w:autoRedefine/>
    <w:uiPriority w:val="39"/>
    <w:rsid w:val="00E513BB"/>
    <w:pPr>
      <w:tabs>
        <w:tab w:val="left" w:pos="1701"/>
        <w:tab w:val="right" w:leader="dot" w:pos="8296"/>
      </w:tabs>
      <w:spacing w:before="156"/>
      <w:ind w:leftChars="202" w:left="424" w:firstLine="420"/>
      <w:jc w:val="left"/>
    </w:pPr>
  </w:style>
  <w:style w:type="table" w:styleId="ae">
    <w:name w:val="Table Grid"/>
    <w:basedOn w:val="a1"/>
    <w:rsid w:val="005E40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图表说明"/>
    <w:basedOn w:val="a"/>
    <w:qFormat/>
    <w:rsid w:val="008D5127"/>
    <w:pPr>
      <w:jc w:val="center"/>
    </w:pPr>
    <w:rPr>
      <w:b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567"/>
    <w:rPr>
      <w:kern w:val="2"/>
      <w:sz w:val="18"/>
      <w:szCs w:val="18"/>
    </w:rPr>
  </w:style>
  <w:style w:type="paragraph" w:styleId="af0">
    <w:name w:val="Balloon Text"/>
    <w:basedOn w:val="a"/>
    <w:link w:val="af1"/>
    <w:rsid w:val="005F2348"/>
    <w:rPr>
      <w:sz w:val="16"/>
      <w:szCs w:val="16"/>
    </w:rPr>
  </w:style>
  <w:style w:type="character" w:customStyle="1" w:styleId="af1">
    <w:name w:val="批注框文本 字符"/>
    <w:basedOn w:val="a0"/>
    <w:link w:val="af0"/>
    <w:rsid w:val="005F2348"/>
    <w:rPr>
      <w:kern w:val="2"/>
      <w:sz w:val="16"/>
      <w:szCs w:val="16"/>
    </w:rPr>
  </w:style>
  <w:style w:type="paragraph" w:customStyle="1" w:styleId="FooterEven">
    <w:name w:val="Footer Even"/>
    <w:basedOn w:val="a"/>
    <w:qFormat/>
    <w:rsid w:val="00494CD8"/>
    <w:pPr>
      <w:widowControl/>
      <w:pBdr>
        <w:top w:val="single" w:sz="4" w:space="1" w:color="4F81BD" w:themeColor="accent1"/>
      </w:pBdr>
      <w:spacing w:after="180" w:line="264" w:lineRule="auto"/>
      <w:jc w:val="left"/>
    </w:pPr>
    <w:rPr>
      <w:rFonts w:asciiTheme="minorHAnsi" w:eastAsiaTheme="minorEastAsia" w:hAnsiTheme="minorHAnsi" w:cstheme="minorBidi"/>
      <w:color w:val="1F497D" w:themeColor="text2"/>
      <w:kern w:val="0"/>
      <w:sz w:val="20"/>
      <w:szCs w:val="23"/>
    </w:rPr>
  </w:style>
  <w:style w:type="paragraph" w:customStyle="1" w:styleId="FooterRight">
    <w:name w:val="Footer Right"/>
    <w:basedOn w:val="a9"/>
    <w:uiPriority w:val="35"/>
    <w:qFormat/>
    <w:rsid w:val="00494CD8"/>
    <w:pPr>
      <w:widowControl/>
      <w:pBdr>
        <w:top w:val="dashed" w:sz="4" w:space="18" w:color="7F7F7F"/>
      </w:pBdr>
      <w:tabs>
        <w:tab w:val="clear" w:pos="4153"/>
        <w:tab w:val="clear" w:pos="8306"/>
        <w:tab w:val="center" w:pos="4320"/>
        <w:tab w:val="right" w:pos="8640"/>
      </w:tabs>
      <w:snapToGrid/>
      <w:spacing w:after="200"/>
      <w:contextualSpacing/>
      <w:jc w:val="right"/>
    </w:pPr>
    <w:rPr>
      <w:rFonts w:asciiTheme="minorHAnsi" w:eastAsiaTheme="minorEastAsia" w:hAnsiTheme="minorHAnsi" w:cstheme="minorBidi"/>
      <w:color w:val="7F7F7F" w:themeColor="text1" w:themeTint="80"/>
      <w:kern w:val="0"/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494CD8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C77D16"/>
    <w:pPr>
      <w:ind w:firstLineChars="200" w:firstLine="420"/>
    </w:pPr>
  </w:style>
  <w:style w:type="character" w:customStyle="1" w:styleId="10">
    <w:name w:val="标题 1 字符"/>
    <w:basedOn w:val="a0"/>
    <w:link w:val="1"/>
    <w:rsid w:val="0081494A"/>
    <w:rPr>
      <w:rFonts w:eastAsiaTheme="majorEastAsia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81494A"/>
    <w:rPr>
      <w:rFonts w:ascii="Arial" w:hAnsi="Arial"/>
      <w:bCs/>
      <w:kern w:val="2"/>
      <w:sz w:val="3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5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5997"/>
    <w:rPr>
      <w:rFonts w:ascii="宋体" w:hAnsi="宋体" w:cs="宋体"/>
      <w:sz w:val="24"/>
      <w:szCs w:val="24"/>
    </w:rPr>
  </w:style>
  <w:style w:type="character" w:styleId="af3">
    <w:name w:val="Emphasis"/>
    <w:basedOn w:val="a0"/>
    <w:uiPriority w:val="20"/>
    <w:qFormat/>
    <w:rsid w:val="0018121A"/>
    <w:rPr>
      <w:i/>
      <w:iCs/>
    </w:rPr>
  </w:style>
  <w:style w:type="character" w:customStyle="1" w:styleId="30">
    <w:name w:val="标题 3 字符"/>
    <w:basedOn w:val="a0"/>
    <w:link w:val="3"/>
    <w:rsid w:val="00D42385"/>
    <w:rPr>
      <w:rFonts w:eastAsiaTheme="majorEastAsia"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15672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leejia.blog.51cto.com/4356849/142188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coding-insomnia.com/2013/02/23/clustering-rabbitmq-on-window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cnblogs.com/flat_peach/archive/2013/04/07/3004008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son\Documents\&#33258;&#23450;&#20041;%20Office%20&#27169;&#26495;\edoc2&#27169;&#26495;201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edoc2模板2014.dotx</Template>
  <TotalTime>2884</TotalTime>
  <Pages>1</Pages>
  <Words>312</Words>
  <Characters>1782</Characters>
  <Application>Microsoft Office Word</Application>
  <DocSecurity>0</DocSecurity>
  <Lines>14</Lines>
  <Paragraphs>4</Paragraphs>
  <ScaleCrop>false</ScaleCrop>
  <Company>Macrowing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通用文档模版</dc:title>
  <dc:creator>罗永秀</dc:creator>
  <cp:lastModifiedBy>chive</cp:lastModifiedBy>
  <cp:revision>125</cp:revision>
  <dcterms:created xsi:type="dcterms:W3CDTF">2014-04-22T11:06:00Z</dcterms:created>
  <dcterms:modified xsi:type="dcterms:W3CDTF">2021-04-10T10:49:00Z</dcterms:modified>
</cp:coreProperties>
</file>